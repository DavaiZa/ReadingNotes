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850833" w:rsidP="00850833">
      <w:pPr>
        <w:pStyle w:val="1"/>
        <w:numPr>
          <w:ilvl w:val="0"/>
          <w:numId w:val="7"/>
        </w:numPr>
        <w:spacing w:before="156" w:after="312"/>
      </w:pPr>
      <w:r>
        <w:t>Parameter Server</w:t>
      </w:r>
    </w:p>
    <w:p w:rsidR="00850833" w:rsidRDefault="00850833" w:rsidP="00850833">
      <w:pPr>
        <w:pStyle w:val="2"/>
        <w:numPr>
          <w:ilvl w:val="1"/>
          <w:numId w:val="7"/>
        </w:numPr>
        <w:spacing w:before="156" w:after="312"/>
      </w:pPr>
      <w:r>
        <w:t>A Cloud-Computing Framework</w:t>
      </w:r>
    </w:p>
    <w:p w:rsidR="00C458F2" w:rsidRDefault="00C458F2" w:rsidP="002E5336">
      <w:pPr>
        <w:pStyle w:val="a5"/>
        <w:keepNext/>
        <w:spacing w:before="156" w:after="312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Various Cloud Computing Frameworks</w:t>
      </w:r>
    </w:p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72"/>
      </w:tblGrid>
      <w:tr w:rsidR="00850833" w:rsidTr="0085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Models</w:t>
            </w:r>
          </w:p>
        </w:tc>
        <w:tc>
          <w:tcPr>
            <w:tcW w:w="3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Products</w:t>
            </w:r>
          </w:p>
        </w:tc>
      </w:tr>
      <w:tr w:rsidR="00850833" w:rsidTr="008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MapReduce</w:t>
            </w:r>
          </w:p>
        </w:tc>
        <w:tc>
          <w:tcPr>
            <w:tcW w:w="307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Hadoop</w:t>
            </w:r>
          </w:p>
        </w:tc>
      </w:tr>
      <w:tr w:rsidR="00850833" w:rsidTr="008508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MPI</w:t>
            </w:r>
          </w:p>
        </w:tc>
        <w:tc>
          <w:tcPr>
            <w:tcW w:w="307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Open</w:t>
            </w:r>
            <w:r>
              <w:t xml:space="preserve"> </w:t>
            </w:r>
            <w:r>
              <w:rPr>
                <w:rFonts w:hint="eastAsia"/>
              </w:rPr>
              <w:t>MPI</w:t>
            </w:r>
            <w:r>
              <w:t>, Intel MPI</w:t>
            </w:r>
          </w:p>
        </w:tc>
      </w:tr>
      <w:tr w:rsidR="00850833" w:rsidTr="008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07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50833" w:rsidTr="008508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rPr>
                <w:rFonts w:hint="eastAsia"/>
              </w:rPr>
            </w:pPr>
          </w:p>
        </w:tc>
        <w:tc>
          <w:tcPr>
            <w:tcW w:w="3072" w:type="dxa"/>
            <w:vAlign w:val="center"/>
          </w:tcPr>
          <w:p w:rsidR="00850833" w:rsidRDefault="00850833" w:rsidP="00850833">
            <w:pPr>
              <w:spacing w:beforeLines="0" w:before="100" w:beforeAutospacing="1" w:afterLines="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50833" w:rsidRPr="00850833" w:rsidRDefault="00850833" w:rsidP="00850833">
      <w:pPr>
        <w:spacing w:before="156" w:after="312"/>
        <w:rPr>
          <w:rFonts w:hint="eastAsia"/>
        </w:rPr>
      </w:pPr>
    </w:p>
    <w:sectPr w:rsidR="00850833" w:rsidRPr="0085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30D2AF6"/>
    <w:multiLevelType w:val="multilevel"/>
    <w:tmpl w:val="C8D664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A4"/>
    <w:rsid w:val="000205F7"/>
    <w:rsid w:val="00044FBA"/>
    <w:rsid w:val="0005429C"/>
    <w:rsid w:val="00066043"/>
    <w:rsid w:val="00097896"/>
    <w:rsid w:val="000A3B32"/>
    <w:rsid w:val="000D7524"/>
    <w:rsid w:val="00106A20"/>
    <w:rsid w:val="00106CBE"/>
    <w:rsid w:val="00107FF7"/>
    <w:rsid w:val="00126095"/>
    <w:rsid w:val="00134C7C"/>
    <w:rsid w:val="00184765"/>
    <w:rsid w:val="0022507F"/>
    <w:rsid w:val="0022776A"/>
    <w:rsid w:val="00250CD7"/>
    <w:rsid w:val="002822E3"/>
    <w:rsid w:val="002A33B5"/>
    <w:rsid w:val="002B2965"/>
    <w:rsid w:val="002B5BC2"/>
    <w:rsid w:val="002C47D6"/>
    <w:rsid w:val="002D487C"/>
    <w:rsid w:val="002D6FCB"/>
    <w:rsid w:val="002E5336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C03BF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600473"/>
    <w:rsid w:val="00613392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83DA4"/>
    <w:rsid w:val="00790FEA"/>
    <w:rsid w:val="007A6346"/>
    <w:rsid w:val="007C2FE3"/>
    <w:rsid w:val="007D0B7D"/>
    <w:rsid w:val="007E345B"/>
    <w:rsid w:val="00816D6C"/>
    <w:rsid w:val="00822B2C"/>
    <w:rsid w:val="0084630C"/>
    <w:rsid w:val="00850833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458F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7B9C"/>
  <w15:chartTrackingRefBased/>
  <w15:docId w15:val="{2D0AA539-6B0F-4D18-A918-0FF8BABF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0833"/>
    <w:pPr>
      <w:keepNext/>
      <w:keepLines/>
      <w:pageBreakBefore/>
      <w:spacing w:line="578" w:lineRule="auto"/>
      <w:jc w:val="left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83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table" w:styleId="aa">
    <w:name w:val="Table Grid"/>
    <w:basedOn w:val="a1"/>
    <w:uiPriority w:val="39"/>
    <w:rsid w:val="00850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5083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434A49B-34B0-4E54-9E4B-DBFE8F96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220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3</cp:revision>
  <dcterms:created xsi:type="dcterms:W3CDTF">2017-07-08T06:50:00Z</dcterms:created>
  <dcterms:modified xsi:type="dcterms:W3CDTF">2017-07-08T10:30:00Z</dcterms:modified>
</cp:coreProperties>
</file>