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D6" w:rsidRDefault="0000777F" w:rsidP="00DF2ED6">
      <w:pPr>
        <w:spacing w:before="156" w:after="312"/>
      </w:pPr>
      <w:r>
        <w:rPr>
          <w:rFonts w:hint="eastAsia"/>
        </w:rPr>
        <w:t>文章参考了</w:t>
      </w:r>
      <w:r w:rsidR="00DF2ED6">
        <w:fldChar w:fldCharType="begin"/>
      </w:r>
      <w:r w:rsidR="00DF2ED6">
        <w:instrText xml:space="preserve"> HYPERLINK "</w:instrText>
      </w:r>
      <w:r w:rsidR="00DF2ED6" w:rsidRPr="00DF2ED6">
        <w:instrText>http://www.ruanyifeng.com/blog/2013/06/rsa_algorithm_part_one.html</w:instrText>
      </w:r>
      <w:r w:rsidR="00DF2ED6">
        <w:instrText xml:space="preserve">" </w:instrText>
      </w:r>
      <w:r w:rsidR="00DF2ED6">
        <w:fldChar w:fldCharType="separate"/>
      </w:r>
      <w:r w:rsidR="00DF2ED6" w:rsidRPr="00F6125B">
        <w:rPr>
          <w:rStyle w:val="aa"/>
        </w:rPr>
        <w:t>http://www.ruanyifeng.com/blog/2013/06/rsa_algorithm_part_one.html</w:t>
      </w:r>
      <w:r w:rsidR="00DF2ED6">
        <w:fldChar w:fldCharType="end"/>
      </w:r>
      <w:r>
        <w:rPr>
          <w:rFonts w:hint="eastAsia"/>
        </w:rPr>
        <w:t>。</w:t>
      </w:r>
    </w:p>
    <w:p w:rsidR="00E317EA" w:rsidRDefault="00DF2ED6" w:rsidP="00DF2ED6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一点历史</w:t>
      </w:r>
    </w:p>
    <w:p w:rsidR="00DF2ED6" w:rsidRDefault="0000777F" w:rsidP="00DF2ED6">
      <w:pPr>
        <w:spacing w:before="156" w:after="312"/>
      </w:pPr>
      <w:r w:rsidRPr="0000777F">
        <w:rPr>
          <w:rFonts w:ascii="黑体" w:eastAsia="黑体" w:hAnsi="黑体" w:hint="eastAsia"/>
        </w:rPr>
        <w:t>对称加密算法的弱点：</w:t>
      </w:r>
      <w:r w:rsidRPr="0000777F">
        <w:rPr>
          <w:rFonts w:hint="eastAsia"/>
        </w:rPr>
        <w:t>甲方必须把加密规则告诉乙方，否则无法解密。保存和传递密钥，就成了最头疼的问题。</w:t>
      </w:r>
    </w:p>
    <w:p w:rsidR="00171B43" w:rsidRPr="00171B43" w:rsidRDefault="00171B43" w:rsidP="00171B43">
      <w:pPr>
        <w:spacing w:before="156" w:after="312"/>
        <w:rPr>
          <w:rFonts w:ascii="黑体" w:eastAsia="黑体" w:hAnsi="黑体"/>
        </w:rPr>
      </w:pPr>
      <w:r w:rsidRPr="00171B43">
        <w:rPr>
          <w:rFonts w:ascii="黑体" w:eastAsia="黑体" w:hAnsi="黑体" w:hint="eastAsia"/>
        </w:rPr>
        <w:t>非对称加密算法的性质：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乙方生成两把密钥（公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钥）。公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是公开的，任何人都可以获得，私钥则是保密的。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甲方获取乙方的公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，然后用它对信息加密。</w:t>
      </w:r>
    </w:p>
    <w:p w:rsidR="00171B43" w:rsidRDefault="00171B43" w:rsidP="00171B43">
      <w:pPr>
        <w:pStyle w:val="a4"/>
        <w:numPr>
          <w:ilvl w:val="0"/>
          <w:numId w:val="9"/>
        </w:numPr>
        <w:spacing w:before="156" w:after="312"/>
        <w:ind w:left="284" w:hanging="284"/>
      </w:pPr>
      <w:r>
        <w:rPr>
          <w:rFonts w:hint="eastAsia"/>
        </w:rPr>
        <w:t>乙方得到加密后的信息，用私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解密。</w:t>
      </w:r>
    </w:p>
    <w:p w:rsidR="0011574F" w:rsidRDefault="0011574F" w:rsidP="0011574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数学基础</w:t>
      </w:r>
    </w:p>
    <w:p w:rsidR="00553859" w:rsidRDefault="007C2854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同余</w:t>
      </w:r>
    </w:p>
    <w:p w:rsidR="007C2854" w:rsidRDefault="007C2854" w:rsidP="007C2854">
      <w:pPr>
        <w:spacing w:before="156" w:after="312"/>
      </w:pPr>
      <w:r w:rsidRPr="006B265F">
        <w:rPr>
          <w:rFonts w:ascii="黑体" w:eastAsia="黑体" w:hAnsi="黑体" w:hint="eastAsia"/>
        </w:rPr>
        <w:t>定义</w:t>
      </w:r>
      <w:r w:rsidR="006B265F">
        <w:rPr>
          <w:rFonts w:ascii="黑体" w:eastAsia="黑体" w:hAnsi="黑体" w:hint="eastAsia"/>
        </w:rPr>
        <w:t>1</w:t>
      </w:r>
      <w:r w:rsidRPr="006B265F">
        <w:rPr>
          <w:rFonts w:ascii="黑体" w:eastAsia="黑体" w:hAnsi="黑体" w:hint="eastAsia"/>
        </w:rPr>
        <w:t>：</w:t>
      </w:r>
      <w:r>
        <w:rPr>
          <w:rFonts w:hint="eastAsia"/>
        </w:rPr>
        <w:t>给定一个正整数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，如果两个整数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的余数相同，则称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同余，记做</w:t>
      </w:r>
    </w:p>
    <w:p w:rsidR="007C2854" w:rsidRPr="00CA5CE8" w:rsidRDefault="007C2854" w:rsidP="007C2854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m</m:t>
              </m:r>
            </m:e>
          </m:d>
        </m:oMath>
      </m:oMathPara>
    </w:p>
    <w:p w:rsidR="00CA5CE8" w:rsidRDefault="00CA5CE8" w:rsidP="007C2854">
      <w:pPr>
        <w:spacing w:before="156" w:after="31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同余怎么写？把等价号换成不等号就行。</w:t>
      </w:r>
    </w:p>
    <w:p w:rsidR="006B265F" w:rsidRDefault="006B265F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定义2：</w:t>
      </w:r>
      <w:r>
        <w:rPr>
          <w:rFonts w:hint="eastAsia"/>
        </w:rPr>
        <w:t>若</w:t>
      </w:r>
      <m:oMath>
        <m:r>
          <w:rPr>
            <w:rFonts w:ascii="Cambria Math" w:hAnsi="Cambria Math"/>
          </w:rPr>
          <m:t>m|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9A2246" w:rsidRDefault="009A2246" w:rsidP="007C2854">
      <w:pPr>
        <w:spacing w:before="156" w:after="312"/>
      </w:pPr>
      <w:r w:rsidRPr="00356327">
        <w:rPr>
          <w:rFonts w:ascii="黑体" w:eastAsia="黑体" w:hAnsi="黑体" w:hint="eastAsia"/>
        </w:rPr>
        <w:t>定义3：</w:t>
      </w:r>
      <w:r>
        <w:rPr>
          <w:rFonts w:hint="eastAsia"/>
        </w:rPr>
        <w:t>给定整数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a=mq+b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a, b</m:t>
        </m:r>
      </m:oMath>
      <w:proofErr w:type="gramStart"/>
      <w:r>
        <w:rPr>
          <w:rFonts w:hint="eastAsia"/>
        </w:rPr>
        <w:t>对模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同余。</w:t>
      </w:r>
    </w:p>
    <w:p w:rsidR="00684B6F" w:rsidRPr="00684B6F" w:rsidRDefault="00684B6F" w:rsidP="007C2854">
      <w:pPr>
        <w:spacing w:before="156" w:after="312"/>
        <w:rPr>
          <w:rFonts w:ascii="黑体" w:eastAsia="黑体" w:hAnsi="黑体"/>
        </w:rPr>
      </w:pPr>
      <w:r w:rsidRPr="00684B6F">
        <w:rPr>
          <w:rFonts w:ascii="黑体" w:eastAsia="黑体" w:hAnsi="黑体" w:hint="eastAsia"/>
        </w:rPr>
        <w:t>性质：</w:t>
      </w:r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自反性：</w:t>
      </w:r>
      <m:oMath>
        <m:r>
          <w:rPr>
            <w:rFonts w:ascii="Cambria Math" w:hAnsi="Cambria Math"/>
          </w:rPr>
          <m:t xml:space="preserve">a≡a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对称性：若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 xml:space="preserve">b≡a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传递性：若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b≡c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</w:p>
    <w:p w:rsidR="00684B6F" w:rsidRDefault="00684B6F" w:rsidP="00684B6F">
      <w:pPr>
        <w:spacing w:before="156" w:after="312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，则：</w:t>
      </w:r>
    </w:p>
    <w:p w:rsidR="00684B6F" w:rsidRDefault="0031674A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31674A" w:rsidP="00684B6F">
      <w:pPr>
        <w:pStyle w:val="a4"/>
        <w:numPr>
          <w:ilvl w:val="0"/>
          <w:numId w:val="10"/>
        </w:num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(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m)</m:t>
        </m:r>
      </m:oMath>
    </w:p>
    <w:p w:rsidR="00684B6F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ak≡bk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为整数。</w:t>
      </w:r>
    </w:p>
    <w:p w:rsidR="00BE0A48" w:rsidRDefault="00BE0A48" w:rsidP="00684B6F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为正整数。</w:t>
      </w:r>
    </w:p>
    <w:p w:rsidR="00F15B7A" w:rsidRDefault="00F15B7A" w:rsidP="00F15B7A">
      <w:pPr>
        <w:spacing w:before="156" w:after="312"/>
      </w:pPr>
      <w:r>
        <w:rPr>
          <w:rFonts w:hint="eastAsia"/>
        </w:rPr>
        <w:t>回顾一下：最小公倍数</w:t>
      </w:r>
      <w:r>
        <w:rPr>
          <w:rFonts w:hint="eastAsia"/>
        </w:rPr>
        <w:t xml:space="preserve">[] </w:t>
      </w:r>
      <w:r>
        <w:rPr>
          <w:rFonts w:hint="eastAsia"/>
        </w:rPr>
        <w:t>最大公约数</w:t>
      </w:r>
      <w:r>
        <w:t>()</w:t>
      </w:r>
      <w:r>
        <w:rPr>
          <w:rFonts w:hint="eastAsia"/>
        </w:rPr>
        <w:t>。</w:t>
      </w:r>
    </w:p>
    <w:p w:rsidR="00C80029" w:rsidRDefault="00F15B7A" w:rsidP="00C8002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 xml:space="preserve">ac≡bc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c</m:t>
            </m:r>
          </m:e>
        </m:d>
        <m:r>
          <w:rPr>
            <w:rFonts w:ascii="Cambria Math" w:hAnsi="Cambria Math"/>
          </w:rPr>
          <m:t>=d</m:t>
        </m:r>
      </m:oMath>
      <w:r w:rsidR="00C80029">
        <w:rPr>
          <w:rFonts w:hint="eastAsia"/>
        </w:rPr>
        <w:t>，则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</m:oMath>
      <w:r w:rsidR="00C80029">
        <w:rPr>
          <w:rFonts w:hint="eastAsia"/>
        </w:rPr>
        <w:t>；特别地，当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m,c</m:t>
            </m:r>
          </m:e>
        </m:d>
        <m:r>
          <w:rPr>
            <w:rFonts w:ascii="Cambria Math" w:hAnsi="Cambria Math"/>
          </w:rPr>
          <m:t>=1</m:t>
        </m:r>
      </m:oMath>
      <w:r w:rsidR="00C80029">
        <w:rPr>
          <w:rFonts w:hint="eastAsia"/>
        </w:rPr>
        <w:t>也就是</w:t>
      </w:r>
      <m:oMath>
        <m:r>
          <w:rPr>
            <w:rFonts w:ascii="Cambria Math" w:hAnsi="Cambria Math"/>
          </w:rPr>
          <m:t>m, c</m:t>
        </m:r>
      </m:oMath>
      <w:r w:rsidR="00C80029">
        <w:rPr>
          <w:rFonts w:hint="eastAsia"/>
        </w:rPr>
        <w:t>互质时，有</w:t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m</m:t>
            </m:r>
          </m:e>
        </m:d>
      </m:oMath>
      <w:r w:rsidR="00C80029">
        <w:t>.</w:t>
      </w:r>
    </w:p>
    <w:p w:rsidR="00C80029" w:rsidRPr="00865AC5" w:rsidRDefault="00C80029" w:rsidP="00C80029">
      <w:pPr>
        <w:spacing w:before="156" w:after="312"/>
        <w:rPr>
          <w:rFonts w:ascii="仿宋" w:eastAsia="仿宋" w:hAnsi="仿宋"/>
        </w:rPr>
      </w:pPr>
      <w:r w:rsidRPr="00865AC5">
        <w:rPr>
          <w:rFonts w:ascii="仿宋" w:eastAsia="仿宋" w:hAnsi="仿宋" w:hint="eastAsia"/>
        </w:rPr>
        <w:t>还有几个较复杂的定理，用到了再搬运。</w:t>
      </w:r>
    </w:p>
    <w:p w:rsidR="00171B43" w:rsidRDefault="00171B43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欧拉函数</w:t>
      </w:r>
    </w:p>
    <w:p w:rsidR="00171B43" w:rsidRDefault="00171B43" w:rsidP="00171B43">
      <w:pPr>
        <w:spacing w:before="156" w:after="312"/>
      </w:pPr>
      <w:r w:rsidRPr="006633DC">
        <w:rPr>
          <w:rFonts w:ascii="黑体" w:eastAsia="黑体" w:hAnsi="黑体" w:hint="eastAsia"/>
          <w:color w:val="0070C0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</w:t>
      </w:r>
      <w:r w:rsidR="009A328D">
        <w:rPr>
          <w:rFonts w:hint="eastAsia"/>
        </w:rPr>
        <w:t>（</w:t>
      </w:r>
      <w:r w:rsidR="009A328D">
        <w:rPr>
          <w:rFonts w:hint="eastAsia"/>
        </w:rPr>
        <w:t>coprime</w:t>
      </w:r>
      <w:r w:rsidR="009A328D">
        <w:rPr>
          <w:rFonts w:hint="eastAsia"/>
        </w:rPr>
        <w:t>）</w:t>
      </w:r>
      <w:r>
        <w:rPr>
          <w:rFonts w:hint="eastAsia"/>
        </w:rPr>
        <w:t>的整数的个数。</w:t>
      </w:r>
    </w:p>
    <w:p w:rsidR="00171B43" w:rsidRPr="00171B43" w:rsidRDefault="0031674A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71B43" w:rsidRDefault="001B7F41" w:rsidP="00171B43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的一个</w:t>
      </w:r>
      <w:r>
        <w:t>质因子（不计重复）。</w:t>
      </w:r>
      <w:r w:rsidR="00171B43">
        <w:rPr>
          <w:rFonts w:hint="eastAsia"/>
        </w:rPr>
        <w:t>公式</w:t>
      </w:r>
      <w:r w:rsidR="007C2854">
        <w:rPr>
          <w:rFonts w:hint="eastAsia"/>
        </w:rPr>
        <w:t>1</w:t>
      </w:r>
      <w:r w:rsidR="003D0F11">
        <w:rPr>
          <w:rFonts w:hint="eastAsia"/>
        </w:rPr>
        <w:t>可以用容斥原理证出来，</w:t>
      </w:r>
      <w:r w:rsidR="00171B43">
        <w:rPr>
          <w:rFonts w:hint="eastAsia"/>
        </w:rPr>
        <w:t>在我的组合数学笔记中有记载。</w:t>
      </w:r>
    </w:p>
    <w:p w:rsidR="00553859" w:rsidRDefault="00D44322" w:rsidP="00171B43">
      <w:pPr>
        <w:spacing w:before="156" w:after="312"/>
      </w:pPr>
      <w:r>
        <w:rPr>
          <w:rFonts w:hint="eastAsia"/>
        </w:rPr>
        <w:t>而我们要用到的是</w:t>
      </w:r>
      <w:r w:rsidRPr="00EA1A16">
        <w:rPr>
          <w:rFonts w:ascii="黑体" w:eastAsia="黑体" w:hAnsi="黑体" w:hint="eastAsia"/>
          <w:color w:val="0070C0"/>
        </w:rPr>
        <w:t>欧拉函数的积性</w:t>
      </w:r>
      <w:r>
        <w:rPr>
          <w:rFonts w:hint="eastAsia"/>
        </w:rPr>
        <w:t>：积的欧拉函数等于各个因子的欧拉函数的积。</w:t>
      </w:r>
    </w:p>
    <w:p w:rsidR="00D44322" w:rsidRPr="001B7F41" w:rsidRDefault="0031674A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1B7F41" w:rsidRDefault="00C95F0A" w:rsidP="00171B43">
      <w:pPr>
        <w:spacing w:before="156" w:after="312"/>
      </w:pPr>
      <w:r>
        <w:rPr>
          <w:rFonts w:hint="eastAsia"/>
        </w:rPr>
        <w:t>公式</w:t>
      </w:r>
      <w:r>
        <w:rPr>
          <w:rFonts w:hint="eastAsia"/>
        </w:rPr>
        <w:t>2</w:t>
      </w:r>
      <w:r>
        <w:rPr>
          <w:rFonts w:hint="eastAsia"/>
        </w:rPr>
        <w:t>可以从</w:t>
      </w:r>
      <w:r>
        <w:t>公式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观察出来。</w:t>
      </w:r>
    </w:p>
    <w:p w:rsidR="0090321A" w:rsidRDefault="0090321A" w:rsidP="00171B43">
      <w:pPr>
        <w:spacing w:before="156" w:after="312"/>
      </w:pPr>
      <w:r>
        <w:rPr>
          <w:rFonts w:hint="eastAsia"/>
        </w:rPr>
        <w:t>以及</w:t>
      </w:r>
      <w:r w:rsidRPr="004D5ADA">
        <w:rPr>
          <w:rFonts w:ascii="黑体" w:eastAsia="黑体" w:hAnsi="黑体" w:hint="eastAsia"/>
          <w:color w:val="0070C0"/>
        </w:rPr>
        <w:t>质数</w:t>
      </w:r>
      <m:oMath>
        <m:r>
          <w:rPr>
            <w:rFonts w:ascii="Cambria Math" w:eastAsia="黑体" w:hAnsi="Cambria Math"/>
            <w:color w:val="0070C0"/>
          </w:rPr>
          <m:t>p</m:t>
        </m:r>
      </m:oMath>
      <w:r w:rsidRPr="004D5ADA">
        <w:rPr>
          <w:rFonts w:ascii="黑体" w:eastAsia="黑体" w:hAnsi="黑体" w:hint="eastAsia"/>
          <w:color w:val="0070C0"/>
        </w:rPr>
        <w:t>的欧拉函数</w:t>
      </w:r>
      <w:r w:rsidR="009A328D">
        <w:rPr>
          <w:rFonts w:hint="eastAsia"/>
        </w:rPr>
        <w:t>：</w:t>
      </w:r>
    </w:p>
    <w:p w:rsidR="00643A5B" w:rsidRPr="00AE7C15" w:rsidRDefault="0031674A" w:rsidP="00171B4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=p-1⇔p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为质数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E7C15" w:rsidRPr="00643A5B" w:rsidRDefault="00AE7C15" w:rsidP="00171B43">
      <w:pPr>
        <w:spacing w:before="156" w:after="312"/>
      </w:pPr>
      <w:r>
        <w:rPr>
          <w:rFonts w:hint="eastAsia"/>
        </w:rPr>
        <w:t>显然，所有小于质数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的正整数都和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互质。</w:t>
      </w:r>
    </w:p>
    <w:p w:rsidR="00EA1A16" w:rsidRDefault="00EA1A16" w:rsidP="0011574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lastRenderedPageBreak/>
        <w:t>欧拉定理</w:t>
      </w:r>
      <w:r w:rsidR="005777F6">
        <w:rPr>
          <w:rFonts w:hint="eastAsia"/>
        </w:rPr>
        <w:t>和费马小定理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欧拉的很多定理都叫欧拉定理</w:t>
      </w:r>
      <w:r w:rsidR="00315F0C">
        <w:rPr>
          <w:rFonts w:hint="eastAsia"/>
        </w:rPr>
        <w:t>。</w:t>
      </w:r>
      <w:r>
        <w:rPr>
          <w:rFonts w:hint="eastAsia"/>
        </w:rPr>
        <w:t>数论中的欧拉定理又叫</w:t>
      </w:r>
      <w:r w:rsidRPr="00315F0C">
        <w:rPr>
          <w:rFonts w:ascii="黑体" w:eastAsia="黑体" w:hAnsi="黑体" w:hint="eastAsia"/>
          <w:color w:val="0070C0"/>
        </w:rPr>
        <w:t>费马-欧拉定理</w:t>
      </w:r>
      <w:r>
        <w:rPr>
          <w:rFonts w:hint="eastAsia"/>
        </w:rPr>
        <w:t>。</w:t>
      </w:r>
    </w:p>
    <w:p w:rsidR="00EA1A16" w:rsidRDefault="00EA1A16" w:rsidP="00EA1A16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为正整数，且</w:t>
      </w:r>
      <m:oMath>
        <m:r>
          <w:rPr>
            <w:rFonts w:ascii="Cambria Math" w:hAnsi="Cambria Math"/>
          </w:rPr>
          <m:t>n,a</m:t>
        </m:r>
      </m:oMath>
      <w:r>
        <w:rPr>
          <w:rFonts w:hint="eastAsia"/>
        </w:rPr>
        <w:t>互质，则</w:t>
      </w:r>
    </w:p>
    <w:p w:rsidR="00DF5A9E" w:rsidRPr="00DF5A9E" w:rsidRDefault="0031674A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0D4D85" w:rsidRDefault="000D4D85" w:rsidP="00EA1A16">
      <w:pPr>
        <w:spacing w:before="156" w:after="312"/>
      </w:pPr>
      <w:r>
        <w:rPr>
          <w:rFonts w:hint="eastAsia"/>
        </w:rPr>
        <w:t>欧拉定理有一个特例，这也是著名的</w:t>
      </w:r>
      <w:r w:rsidRPr="000D4D85">
        <w:rPr>
          <w:rFonts w:ascii="黑体" w:eastAsia="黑体" w:hAnsi="黑体" w:hint="eastAsia"/>
          <w:color w:val="0070C0"/>
        </w:rPr>
        <w:t>费马小定理</w:t>
      </w:r>
      <w:r>
        <w:rPr>
          <w:rFonts w:hint="eastAsia"/>
        </w:rPr>
        <w:t>：</w:t>
      </w:r>
    </w:p>
    <w:p w:rsidR="000D4D85" w:rsidRDefault="000D4D85" w:rsidP="00EA1A16">
      <w:pPr>
        <w:spacing w:before="156" w:after="312"/>
      </w:pPr>
      <w:r>
        <w:rPr>
          <w:rFonts w:hint="eastAsia"/>
        </w:rPr>
        <w:t>假设正整数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w:r w:rsidRPr="00B609E8">
        <w:rPr>
          <w:rFonts w:hint="eastAsia"/>
          <w:b/>
          <w:color w:val="FF0000"/>
        </w:rPr>
        <w:t>质数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互质，则</w:t>
      </w:r>
    </w:p>
    <w:p w:rsidR="00DF5A9E" w:rsidRPr="00DF5A9E" w:rsidRDefault="0031674A" w:rsidP="00EA1A16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B609E8" w:rsidRDefault="0011574F" w:rsidP="0011574F">
      <w:pPr>
        <w:pStyle w:val="3"/>
        <w:numPr>
          <w:ilvl w:val="1"/>
          <w:numId w:val="7"/>
        </w:numPr>
        <w:spacing w:before="156" w:after="312"/>
      </w:pPr>
      <w:proofErr w:type="gramStart"/>
      <w:r>
        <w:rPr>
          <w:rFonts w:hint="eastAsia"/>
        </w:rPr>
        <w:t>模反元素</w:t>
      </w:r>
      <w:proofErr w:type="gramEnd"/>
    </w:p>
    <w:p w:rsidR="00AD7592" w:rsidRDefault="00AD7592" w:rsidP="00AD7592">
      <w:pPr>
        <w:spacing w:before="156" w:after="312"/>
      </w:pPr>
      <w:r>
        <w:rPr>
          <w:rFonts w:hint="eastAsia"/>
        </w:rPr>
        <w:t>如果两个正整数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互质，那么一定能找到整数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使得</w:t>
      </w:r>
    </w:p>
    <w:p w:rsidR="00777DDE" w:rsidRPr="00777DDE" w:rsidRDefault="0031674A" w:rsidP="00AD759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ab≡1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C1D88" w:rsidRDefault="00B85C69" w:rsidP="00AD7592">
      <w:pPr>
        <w:spacing w:before="156" w:after="312"/>
      </w:pPr>
      <w:r>
        <w:rPr>
          <w:rFonts w:hint="eastAsia"/>
        </w:rPr>
        <w:t>此时，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就叫做</w:t>
      </w:r>
      <m:oMath>
        <m:r>
          <w:rPr>
            <w:rFonts w:ascii="Cambria Math" w:hAnsi="Cambria Math" w:hint="eastAsia"/>
          </w:rPr>
          <m:t>a</m:t>
        </m:r>
      </m:oMath>
      <w:proofErr w:type="gramStart"/>
      <w:r>
        <w:rPr>
          <w:rFonts w:hint="eastAsia"/>
        </w:rPr>
        <w:t>的</w:t>
      </w:r>
      <w:r w:rsidRPr="002124D9">
        <w:rPr>
          <w:rFonts w:ascii="黑体" w:eastAsia="黑体" w:hAnsi="黑体" w:hint="eastAsia"/>
          <w:color w:val="0070C0"/>
        </w:rPr>
        <w:t>模反元素</w:t>
      </w:r>
      <w:proofErr w:type="gramEnd"/>
      <w:r>
        <w:rPr>
          <w:rFonts w:hint="eastAsia"/>
        </w:rPr>
        <w:t>。</w:t>
      </w:r>
      <w:r w:rsidR="003D4CFC">
        <w:rPr>
          <w:rFonts w:hint="eastAsia"/>
        </w:rPr>
        <w:t>由欧拉定理知，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</m:oMath>
      <w:r w:rsidR="003D4CFC">
        <w:rPr>
          <w:rFonts w:hint="eastAsia"/>
        </w:rPr>
        <w:t>就是</w:t>
      </w:r>
      <m:oMath>
        <m:r>
          <w:rPr>
            <w:rFonts w:ascii="Cambria Math" w:hAnsi="Cambria Math"/>
          </w:rPr>
          <m:t>a</m:t>
        </m:r>
      </m:oMath>
      <w:proofErr w:type="gramStart"/>
      <w:r w:rsidR="003D4CFC">
        <w:rPr>
          <w:rFonts w:hint="eastAsia"/>
        </w:rPr>
        <w:t>的模反元素</w:t>
      </w:r>
      <w:proofErr w:type="gramEnd"/>
      <w:r w:rsidR="003D4CFC">
        <w:rPr>
          <w:rFonts w:hint="eastAsia"/>
        </w:rPr>
        <w:t>。</w:t>
      </w:r>
    </w:p>
    <w:p w:rsidR="002124D9" w:rsidRDefault="002124D9" w:rsidP="002124D9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密钥生成步骤</w:t>
      </w:r>
    </w:p>
    <w:p w:rsidR="002124D9" w:rsidRDefault="002124D9" w:rsidP="002124D9">
      <w:pPr>
        <w:spacing w:before="156" w:after="312"/>
        <w:jc w:val="center"/>
      </w:pPr>
      <w:r>
        <w:rPr>
          <w:noProof/>
        </w:rPr>
        <w:drawing>
          <wp:inline distT="0" distB="0" distL="0" distR="0">
            <wp:extent cx="4763135" cy="3193415"/>
            <wp:effectExtent l="0" t="0" r="0" b="6985"/>
            <wp:docPr id="1" name="图片 1" descr="http://image.beekka.com/blog/201307/bg201307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7/bg2013070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spacing w:before="156" w:after="312"/>
      </w:pPr>
      <w:r w:rsidRPr="001A1A6E">
        <w:rPr>
          <w:rFonts w:hint="eastAsia"/>
        </w:rPr>
        <w:lastRenderedPageBreak/>
        <w:t>假设</w:t>
      </w:r>
      <w:r w:rsidR="00A80210">
        <w:rPr>
          <w:rFonts w:hint="eastAsia"/>
        </w:rPr>
        <w:t>A</w:t>
      </w:r>
      <w:r w:rsidR="00A80210">
        <w:t>lice</w:t>
      </w:r>
      <w:r w:rsidRPr="001A1A6E">
        <w:rPr>
          <w:rFonts w:hint="eastAsia"/>
        </w:rPr>
        <w:t>要与</w:t>
      </w:r>
      <w:r w:rsidR="00A80210">
        <w:rPr>
          <w:rFonts w:hint="eastAsia"/>
        </w:rPr>
        <w:t>B</w:t>
      </w:r>
      <w:r w:rsidR="00A80210">
        <w:t>ob</w:t>
      </w:r>
      <w:r w:rsidRPr="001A1A6E">
        <w:rPr>
          <w:rFonts w:hint="eastAsia"/>
        </w:rPr>
        <w:t>进行加密通信，她该怎么生成公</w:t>
      </w:r>
      <w:proofErr w:type="gramStart"/>
      <w:r w:rsidRPr="001A1A6E">
        <w:rPr>
          <w:rFonts w:hint="eastAsia"/>
        </w:rPr>
        <w:t>钥</w:t>
      </w:r>
      <w:proofErr w:type="gramEnd"/>
      <w:r w:rsidRPr="001A1A6E">
        <w:rPr>
          <w:rFonts w:hint="eastAsia"/>
        </w:rPr>
        <w:t>和</w:t>
      </w:r>
      <w:proofErr w:type="gramStart"/>
      <w:r w:rsidRPr="001A1A6E">
        <w:rPr>
          <w:rFonts w:hint="eastAsia"/>
        </w:rPr>
        <w:t>私</w:t>
      </w:r>
      <w:proofErr w:type="gramEnd"/>
      <w:r w:rsidRPr="001A1A6E">
        <w:rPr>
          <w:rFonts w:hint="eastAsia"/>
        </w:rPr>
        <w:t>钥呢？</w:t>
      </w:r>
    </w:p>
    <w:p w:rsidR="001A1A6E" w:rsidRPr="001A1A6E" w:rsidRDefault="001A1A6E" w:rsidP="001A1A6E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随机选择两个不相等的质数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:rsidR="001A1A6E" w:rsidRDefault="001A1A6E" w:rsidP="001A1A6E">
      <w:pPr>
        <w:spacing w:before="156" w:after="312"/>
      </w:pPr>
      <w:r>
        <w:rPr>
          <w:rFonts w:hint="eastAsia"/>
        </w:rPr>
        <w:t>Alice</w:t>
      </w:r>
      <w:r>
        <w:rPr>
          <w:rFonts w:hint="eastAsia"/>
        </w:rPr>
        <w:t>选择了</w:t>
      </w:r>
      <w:r>
        <w:rPr>
          <w:rFonts w:hint="eastAsia"/>
        </w:rPr>
        <w:t>61</w:t>
      </w:r>
      <w:r>
        <w:rPr>
          <w:rFonts w:hint="eastAsia"/>
        </w:rPr>
        <w:t>和</w:t>
      </w:r>
      <w:r>
        <w:rPr>
          <w:rFonts w:hint="eastAsia"/>
        </w:rPr>
        <w:t>53</w:t>
      </w:r>
      <w:r>
        <w:rPr>
          <w:rFonts w:hint="eastAsia"/>
        </w:rPr>
        <w:t>。实际应用中，这两个质数越大，越难破解。</w:t>
      </w:r>
    </w:p>
    <w:p w:rsidR="001A1A6E" w:rsidRDefault="000F3E7D" w:rsidP="000F3E7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计算乘积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</w:p>
    <w:p w:rsidR="000F3E7D" w:rsidRPr="00D27639" w:rsidRDefault="000F3E7D" w:rsidP="000F3E7D">
      <w:pPr>
        <w:spacing w:before="156" w:after="312"/>
      </w:pPr>
      <m:oMathPara>
        <m:oMath>
          <m:r>
            <w:rPr>
              <w:rFonts w:ascii="Cambria Math" w:hAnsi="Cambria Math"/>
            </w:rPr>
            <m:t>n=61</m:t>
          </m:r>
          <m:r>
            <w:rPr>
              <w:rFonts w:ascii="Cambria Math" w:eastAsia="MS Mincho" w:hAnsi="Cambria Math" w:cs="MS Mincho"/>
            </w:rPr>
            <m:t>×</m:t>
          </m:r>
          <m:r>
            <w:rPr>
              <w:rFonts w:ascii="Cambria Math" w:hAnsi="Cambria Math"/>
            </w:rPr>
            <m:t>53=3233=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1100 1010 0001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639" w:rsidRDefault="00D27639" w:rsidP="000F3E7D">
      <w:pPr>
        <w:spacing w:before="156" w:after="312"/>
      </w:pPr>
      <w:r>
        <w:rPr>
          <w:rFonts w:hint="eastAsia"/>
        </w:rPr>
        <w:t>这个密钥就是</w:t>
      </w:r>
      <w:r>
        <w:rPr>
          <w:rFonts w:hint="eastAsia"/>
        </w:rPr>
        <w:t>12</w:t>
      </w:r>
      <w:r>
        <w:rPr>
          <w:rFonts w:hint="eastAsia"/>
        </w:rPr>
        <w:t>位的。实际应用中，</w:t>
      </w:r>
      <w:r>
        <w:rPr>
          <w:rFonts w:hint="eastAsia"/>
        </w:rPr>
        <w:t>RSA</w:t>
      </w:r>
      <w:r>
        <w:rPr>
          <w:rFonts w:hint="eastAsia"/>
        </w:rPr>
        <w:t>密钥一般是</w:t>
      </w:r>
      <w:r>
        <w:rPr>
          <w:rFonts w:hint="eastAsia"/>
        </w:rPr>
        <w:t>1024</w:t>
      </w:r>
      <w:r>
        <w:rPr>
          <w:rFonts w:hint="eastAsia"/>
        </w:rPr>
        <w:t>位，重要场合则为</w:t>
      </w:r>
      <w:r>
        <w:rPr>
          <w:rFonts w:hint="eastAsia"/>
        </w:rPr>
        <w:t>2048</w:t>
      </w:r>
      <w:r>
        <w:rPr>
          <w:rFonts w:hint="eastAsia"/>
        </w:rPr>
        <w:t>位。</w:t>
      </w:r>
    </w:p>
    <w:p w:rsidR="006E5149" w:rsidRDefault="006E5149" w:rsidP="006E5149">
      <w:pPr>
        <w:pStyle w:val="3"/>
        <w:numPr>
          <w:ilvl w:val="1"/>
          <w:numId w:val="7"/>
        </w:numPr>
        <w:spacing w:before="156" w:after="312"/>
        <w:rPr>
          <w:b w:val="0"/>
        </w:rPr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的欧拉函数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:rsidR="006E5149" w:rsidRPr="003968E9" w:rsidRDefault="003968E9" w:rsidP="006E5149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61×53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53</m:t>
              </m:r>
            </m:e>
          </m:d>
          <m:r>
            <w:rPr>
              <w:rFonts w:ascii="Cambria Math" w:hAnsi="Cambria Math"/>
            </w:rPr>
            <m:t>=60×52=3120</m:t>
          </m:r>
        </m:oMath>
      </m:oMathPara>
    </w:p>
    <w:p w:rsidR="00937831" w:rsidRPr="002869C7" w:rsidRDefault="007B3B88" w:rsidP="0093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随机选择一个小于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互质的整数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</w:p>
    <w:p w:rsidR="003968E9" w:rsidRDefault="002869C7" w:rsidP="006E5149">
      <w:pPr>
        <w:spacing w:before="156" w:after="312"/>
      </w:pPr>
      <w:r>
        <w:rPr>
          <w:rFonts w:hint="eastAsia"/>
        </w:rPr>
        <w:t>为了方便，我们一般选择小于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且不是它的质因数的质数。</w:t>
      </w:r>
      <w:r w:rsidR="007E3A2D">
        <w:rPr>
          <w:rFonts w:hint="eastAsia"/>
        </w:rPr>
        <w:t>Alice</w:t>
      </w:r>
      <w:r w:rsidR="007E3A2D">
        <w:rPr>
          <w:rFonts w:hint="eastAsia"/>
        </w:rPr>
        <w:t>在</w:t>
      </w:r>
      <w:r w:rsidR="007E3A2D">
        <w:rPr>
          <w:rFonts w:hint="eastAsia"/>
        </w:rPr>
        <w:t>1</w:t>
      </w:r>
      <w:r w:rsidR="007E3A2D">
        <w:rPr>
          <w:rFonts w:hint="eastAsia"/>
        </w:rPr>
        <w:t>到</w:t>
      </w:r>
      <w:r w:rsidR="007E3A2D">
        <w:rPr>
          <w:rFonts w:hint="eastAsia"/>
        </w:rPr>
        <w:t>3120</w:t>
      </w:r>
      <w:r w:rsidR="007E3A2D">
        <w:rPr>
          <w:rFonts w:hint="eastAsia"/>
        </w:rPr>
        <w:t>之间随机选择了</w:t>
      </w:r>
      <w:r w:rsidR="007E3A2D">
        <w:rPr>
          <w:rFonts w:hint="eastAsia"/>
        </w:rPr>
        <w:t>17</w:t>
      </w:r>
      <w:r w:rsidR="007E3A2D">
        <w:rPr>
          <w:rFonts w:hint="eastAsia"/>
        </w:rPr>
        <w:t>。</w:t>
      </w:r>
    </w:p>
    <w:p w:rsidR="007E3A2D" w:rsidRDefault="007E3A2D" w:rsidP="007E3A2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计算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proofErr w:type="gramStart"/>
      <w:r>
        <w:rPr>
          <w:rFonts w:hint="eastAsia"/>
        </w:rPr>
        <w:t>的模反元素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7E3A2D" w:rsidRPr="007E3A2D" w:rsidRDefault="002E65B4" w:rsidP="007E3A2D">
      <w:pPr>
        <w:spacing w:before="156" w:after="312"/>
      </w:pPr>
      <w:r>
        <w:rPr>
          <w:rFonts w:hint="eastAsia"/>
        </w:rPr>
        <w:t>这也就是</w:t>
      </w:r>
      <w:proofErr w:type="gramStart"/>
      <w:r>
        <w:rPr>
          <w:rFonts w:hint="eastAsia"/>
        </w:rPr>
        <w:t>求</w:t>
      </w:r>
      <w:r w:rsidR="007E3A2D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d,k</m:t>
        </m:r>
      </m:oMath>
      <w:r w:rsidR="007E3A2D">
        <w:rPr>
          <w:rFonts w:hint="eastAsia"/>
        </w:rPr>
        <w:t>的二元一次方程</w:t>
      </w:r>
    </w:p>
    <w:p w:rsidR="007E3A2D" w:rsidRPr="007E3A2D" w:rsidRDefault="007B3B88" w:rsidP="007E3A2D">
      <w:pPr>
        <w:spacing w:before="156" w:after="312"/>
      </w:pPr>
      <m:oMathPara>
        <m:oMath>
          <m:r>
            <w:rPr>
              <w:rFonts w:ascii="Cambria Math" w:hAnsi="Cambria Math"/>
            </w:rPr>
            <m:t>ed+φ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k=1</m:t>
          </m:r>
        </m:oMath>
      </m:oMathPara>
    </w:p>
    <w:p w:rsidR="007E3A2D" w:rsidRDefault="002E65B4" w:rsidP="007E3A2D">
      <w:pPr>
        <w:spacing w:before="156" w:after="312"/>
      </w:pPr>
      <w:r>
        <w:rPr>
          <w:rFonts w:hint="eastAsia"/>
        </w:rPr>
        <w:t>的一组整数解。可以用</w:t>
      </w:r>
      <w:r w:rsidRPr="002E65B4">
        <w:rPr>
          <w:rFonts w:ascii="黑体" w:eastAsia="黑体" w:hAnsi="黑体" w:hint="eastAsia"/>
          <w:color w:val="0070C0"/>
        </w:rPr>
        <w:t>扩展欧几里得算法（扩展辗转相除法）</w:t>
      </w:r>
      <w:r>
        <w:rPr>
          <w:rFonts w:hint="eastAsia"/>
        </w:rPr>
        <w:t>求解。总之，</w:t>
      </w:r>
      <w:r>
        <w:rPr>
          <w:rFonts w:hint="eastAsia"/>
        </w:rPr>
        <w:t>Alice</w:t>
      </w:r>
      <w:r>
        <w:rPr>
          <w:rFonts w:hint="eastAsia"/>
        </w:rPr>
        <w:t>算出一组整数解为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2753,-15</m:t>
            </m:r>
          </m:e>
        </m:d>
      </m:oMath>
      <w:r>
        <w:rPr>
          <w:rFonts w:hint="eastAsia"/>
        </w:rPr>
        <w:t>。</w:t>
      </w:r>
    </w:p>
    <w:p w:rsidR="002E65B4" w:rsidRDefault="002E65B4" w:rsidP="002E65B4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封装公</w:t>
      </w:r>
      <w:proofErr w:type="gramStart"/>
      <w:r>
        <w:rPr>
          <w:rFonts w:hint="eastAsia"/>
        </w:rPr>
        <w:t>钥</w:t>
      </w:r>
      <w:proofErr w:type="gramEnd"/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n,e</m:t>
            </m:r>
          </m:e>
        </m:d>
      </m:oMath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n,d</m:t>
            </m:r>
          </m:e>
        </m:d>
      </m:oMath>
    </w:p>
    <w:p w:rsidR="00F47530" w:rsidRDefault="00265579" w:rsidP="002E65B4">
      <w:pPr>
        <w:spacing w:before="156" w:after="312"/>
      </w:pPr>
      <w:r w:rsidRPr="00265579">
        <w:rPr>
          <w:rFonts w:hint="eastAsia"/>
        </w:rPr>
        <w:t>在</w:t>
      </w:r>
      <w:r>
        <w:rPr>
          <w:rFonts w:hint="eastAsia"/>
        </w:rPr>
        <w:t>A</w:t>
      </w:r>
      <w:r>
        <w:t>lice</w:t>
      </w:r>
      <w:r w:rsidRPr="00265579">
        <w:rPr>
          <w:rFonts w:hint="eastAsia"/>
        </w:rPr>
        <w:t>的例子中，</w:t>
      </w:r>
      <w:r w:rsidRPr="00265579">
        <w:rPr>
          <w:rFonts w:hint="eastAsia"/>
        </w:rPr>
        <w:t>n=3233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e=17</w:t>
      </w:r>
      <w:r w:rsidRPr="00265579">
        <w:rPr>
          <w:rFonts w:hint="eastAsia"/>
        </w:rPr>
        <w:t>，</w:t>
      </w:r>
      <w:r w:rsidRPr="00265579">
        <w:rPr>
          <w:rFonts w:hint="eastAsia"/>
        </w:rPr>
        <w:t>d=2753</w:t>
      </w:r>
      <w:r w:rsidRPr="00265579">
        <w:rPr>
          <w:rFonts w:hint="eastAsia"/>
        </w:rPr>
        <w:t>，所以公</w:t>
      </w:r>
      <w:proofErr w:type="gramStart"/>
      <w:r w:rsidRPr="00265579">
        <w:rPr>
          <w:rFonts w:hint="eastAsia"/>
        </w:rPr>
        <w:t>钥</w:t>
      </w:r>
      <w:proofErr w:type="gramEnd"/>
      <w:r w:rsidRPr="00265579">
        <w:rPr>
          <w:rFonts w:hint="eastAsia"/>
        </w:rPr>
        <w:t>就是</w:t>
      </w:r>
      <w:r w:rsidRPr="00265579">
        <w:rPr>
          <w:rFonts w:hint="eastAsia"/>
        </w:rPr>
        <w:t>(3233,17)</w:t>
      </w:r>
      <w:r>
        <w:rPr>
          <w:rFonts w:hint="eastAsia"/>
        </w:rPr>
        <w:t>，私钥就是</w:t>
      </w:r>
      <w:r>
        <w:rPr>
          <w:rFonts w:hint="eastAsia"/>
        </w:rPr>
        <w:t>(</w:t>
      </w:r>
      <w:r w:rsidRPr="00265579">
        <w:rPr>
          <w:rFonts w:hint="eastAsia"/>
        </w:rPr>
        <w:t>3233, 2753</w:t>
      </w:r>
      <w:r>
        <w:t>)</w:t>
      </w:r>
      <w:r w:rsidR="00AC25B5">
        <w:rPr>
          <w:rFonts w:hint="eastAsia"/>
        </w:rPr>
        <w:t>。</w:t>
      </w:r>
    </w:p>
    <w:p w:rsidR="002E65B4" w:rsidRPr="006E31AD" w:rsidRDefault="00F47530" w:rsidP="002E65B4">
      <w:pPr>
        <w:spacing w:before="156" w:after="312"/>
        <w:rPr>
          <w:rFonts w:ascii="仿宋" w:eastAsia="仿宋" w:hAnsi="仿宋"/>
          <w:b/>
          <w:color w:val="FF0000"/>
        </w:rPr>
      </w:pPr>
      <w:r w:rsidRPr="006E31AD">
        <w:rPr>
          <w:rFonts w:ascii="仿宋" w:eastAsia="仿宋" w:hAnsi="仿宋" w:hint="eastAsia"/>
          <w:b/>
          <w:color w:val="FF0000"/>
        </w:rPr>
        <w:t>注意这里的</w:t>
      </w:r>
      <w:r w:rsidR="00F10922" w:rsidRPr="006E31AD">
        <w:rPr>
          <w:rFonts w:ascii="仿宋" w:eastAsia="仿宋" w:hAnsi="仿宋" w:hint="eastAsia"/>
          <w:b/>
          <w:color w:val="FF0000"/>
        </w:rPr>
        <w:t>小括号的意思不是</w:t>
      </w:r>
      <w:r w:rsidRPr="006E31AD">
        <w:rPr>
          <w:rFonts w:ascii="仿宋" w:eastAsia="仿宋" w:hAnsi="仿宋" w:hint="eastAsia"/>
          <w:b/>
          <w:color w:val="FF0000"/>
        </w:rPr>
        <w:t>最大公约数，而是数对。</w:t>
      </w:r>
    </w:p>
    <w:p w:rsidR="00BD765F" w:rsidRDefault="00BD765F" w:rsidP="002E65B4">
      <w:pPr>
        <w:spacing w:before="156" w:after="312"/>
      </w:pPr>
      <w:r w:rsidRPr="00BD765F">
        <w:rPr>
          <w:rFonts w:hint="eastAsia"/>
        </w:rPr>
        <w:lastRenderedPageBreak/>
        <w:t>实际应用中，公</w:t>
      </w:r>
      <w:proofErr w:type="gramStart"/>
      <w:r w:rsidRPr="00BD765F">
        <w:rPr>
          <w:rFonts w:hint="eastAsia"/>
        </w:rPr>
        <w:t>钥</w:t>
      </w:r>
      <w:proofErr w:type="gramEnd"/>
      <w:r w:rsidRPr="00BD765F">
        <w:rPr>
          <w:rFonts w:hint="eastAsia"/>
        </w:rPr>
        <w:t>和</w:t>
      </w:r>
      <w:proofErr w:type="gramStart"/>
      <w:r w:rsidRPr="00BD765F">
        <w:rPr>
          <w:rFonts w:hint="eastAsia"/>
        </w:rPr>
        <w:t>私</w:t>
      </w:r>
      <w:proofErr w:type="gramEnd"/>
      <w:r w:rsidRPr="00BD765F">
        <w:rPr>
          <w:rFonts w:hint="eastAsia"/>
        </w:rPr>
        <w:t>钥的数据都采用</w:t>
      </w:r>
      <w:r w:rsidRPr="003E78F4">
        <w:rPr>
          <w:rFonts w:ascii="Calibri" w:eastAsia="黑体" w:hAnsi="Calibri" w:cs="Calibri"/>
          <w:color w:val="0070C0"/>
        </w:rPr>
        <w:t>ASN.1</w:t>
      </w:r>
      <w:r w:rsidRPr="004B2005">
        <w:rPr>
          <w:rFonts w:ascii="黑体" w:eastAsia="黑体" w:hAnsi="黑体" w:hint="eastAsia"/>
          <w:color w:val="0070C0"/>
        </w:rPr>
        <w:t>格式</w:t>
      </w:r>
      <w:r w:rsidRPr="00BD765F">
        <w:rPr>
          <w:rFonts w:hint="eastAsia"/>
        </w:rPr>
        <w:t>表达。</w:t>
      </w:r>
    </w:p>
    <w:p w:rsidR="00824CFF" w:rsidRDefault="00AF5C1A" w:rsidP="00AF5C1A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加密和解密</w:t>
      </w:r>
    </w:p>
    <w:p w:rsidR="00AF5C1A" w:rsidRDefault="00AF5C1A" w:rsidP="00AF5C1A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473E4E" w:rsidRDefault="00524E3A" w:rsidP="00AF5C1A">
      <w:pPr>
        <w:spacing w:before="156" w:after="312"/>
      </w:pPr>
      <w:r w:rsidRPr="00524E3A">
        <w:rPr>
          <w:rFonts w:hint="eastAsia"/>
        </w:rPr>
        <w:t>假设</w:t>
      </w:r>
      <w:r>
        <w:rPr>
          <w:rFonts w:hint="eastAsia"/>
        </w:rPr>
        <w:t>Bob</w:t>
      </w:r>
      <w:r w:rsidRPr="00524E3A">
        <w:rPr>
          <w:rFonts w:hint="eastAsia"/>
        </w:rPr>
        <w:t>要向</w:t>
      </w:r>
      <w:r>
        <w:rPr>
          <w:rFonts w:hint="eastAsia"/>
        </w:rPr>
        <w:t>A</w:t>
      </w:r>
      <w:r>
        <w:t>lice</w:t>
      </w:r>
      <w:r w:rsidRPr="00524E3A">
        <w:rPr>
          <w:rFonts w:hint="eastAsia"/>
        </w:rPr>
        <w:t>发送加密信息</w:t>
      </w:r>
      <m:oMath>
        <m:r>
          <w:rPr>
            <w:rFonts w:ascii="Cambria Math" w:hAnsi="Cambria Math" w:hint="eastAsia"/>
          </w:rPr>
          <m:t>m</m:t>
        </m:r>
      </m:oMath>
      <w:r w:rsidR="00473E4E">
        <w:t xml:space="preserve"> </w:t>
      </w:r>
      <w:r w:rsidR="00473E4E">
        <w:rPr>
          <w:rFonts w:hint="eastAsia"/>
        </w:rPr>
        <w:t>（明文，英文术语</w:t>
      </w:r>
      <w:r w:rsidR="00473E4E">
        <w:rPr>
          <w:rFonts w:hint="eastAsia"/>
        </w:rPr>
        <w:t>message</w:t>
      </w:r>
      <w:r w:rsidR="00473E4E">
        <w:rPr>
          <w:rFonts w:hint="eastAsia"/>
        </w:rPr>
        <w:t>，这里是一个小于</w:t>
      </w:r>
      <m:oMath>
        <m:r>
          <w:rPr>
            <w:rFonts w:ascii="Cambria Math" w:hAnsi="Cambria Math" w:hint="eastAsia"/>
          </w:rPr>
          <m:t>n</m:t>
        </m:r>
      </m:oMath>
      <w:r w:rsidR="00B90D9C">
        <w:rPr>
          <w:rFonts w:hint="eastAsia"/>
        </w:rPr>
        <w:t>的</w:t>
      </w:r>
      <w:r w:rsidR="001D66CD">
        <w:rPr>
          <w:rFonts w:hint="eastAsia"/>
        </w:rPr>
        <w:t>非负</w:t>
      </w:r>
      <w:r w:rsidR="00473E4E">
        <w:rPr>
          <w:rFonts w:hint="eastAsia"/>
        </w:rPr>
        <w:t>整数）</w:t>
      </w:r>
      <w:r w:rsidR="003B1123">
        <w:rPr>
          <w:rFonts w:hint="eastAsia"/>
        </w:rPr>
        <w:t>，那么可以求解如下关于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的同余方程，</w:t>
      </w:r>
      <m:oMath>
        <m:r>
          <w:rPr>
            <w:rFonts w:ascii="Cambria Math" w:hAnsi="Cambria Math"/>
          </w:rPr>
          <m:t>c</m:t>
        </m:r>
      </m:oMath>
      <w:r w:rsidR="003B1123">
        <w:rPr>
          <w:rFonts w:hint="eastAsia"/>
        </w:rPr>
        <w:t>就是</w:t>
      </w:r>
      <m:oMath>
        <m:r>
          <w:rPr>
            <w:rFonts w:ascii="Cambria Math" w:hAnsi="Cambria Math"/>
          </w:rPr>
          <m:t>m</m:t>
        </m:r>
      </m:oMath>
      <w:r w:rsidR="003B1123">
        <w:rPr>
          <w:rFonts w:hint="eastAsia"/>
        </w:rPr>
        <w:t>的密文（</w:t>
      </w:r>
      <w:r w:rsidR="003B1123">
        <w:rPr>
          <w:rFonts w:hint="eastAsia"/>
        </w:rPr>
        <w:t>cipher</w:t>
      </w:r>
      <w:r w:rsidR="003B1123">
        <w:rPr>
          <w:rFonts w:hint="eastAsia"/>
        </w:rPr>
        <w:t>）。</w:t>
      </w:r>
    </w:p>
    <w:p w:rsidR="00473E4E" w:rsidRPr="00473E4E" w:rsidRDefault="0031674A" w:rsidP="00AF5C1A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≡c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AF2D94" w:rsidRDefault="003875A7" w:rsidP="00AF5C1A">
      <w:pPr>
        <w:spacing w:before="156" w:after="312"/>
      </w:pPr>
      <w:r>
        <w:rPr>
          <w:rFonts w:hint="eastAsia"/>
        </w:rPr>
        <w:t>换个更直观的式子，也就是</w:t>
      </w:r>
    </w:p>
    <w:p w:rsidR="003875A7" w:rsidRPr="003875A7" w:rsidRDefault="003875A7" w:rsidP="00AF5C1A">
      <w:pPr>
        <w:spacing w:before="156" w:after="312"/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3875A7" w:rsidRDefault="0088409D" w:rsidP="0088409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</w:t>
      </w:r>
    </w:p>
    <w:p w:rsidR="0088409D" w:rsidRDefault="0088409D" w:rsidP="0088409D">
      <w:pPr>
        <w:spacing w:before="156" w:after="312"/>
      </w:pPr>
      <w:r>
        <w:rPr>
          <w:rFonts w:hint="eastAsia"/>
        </w:rPr>
        <w:t>Alice</w:t>
      </w:r>
      <w:r w:rsidRPr="0088409D">
        <w:rPr>
          <w:rFonts w:hint="eastAsia"/>
        </w:rPr>
        <w:t>拿到</w:t>
      </w:r>
      <w:r>
        <w:rPr>
          <w:rFonts w:hint="eastAsia"/>
        </w:rPr>
        <w:t>B</w:t>
      </w:r>
      <w:r>
        <w:t>ob</w:t>
      </w:r>
      <w:r w:rsidRPr="0088409D">
        <w:rPr>
          <w:rFonts w:hint="eastAsia"/>
        </w:rPr>
        <w:t>发来的</w:t>
      </w:r>
      <w:r w:rsidRPr="0088409D">
        <w:rPr>
          <w:rFonts w:hint="eastAsia"/>
        </w:rPr>
        <w:t>2790</w:t>
      </w:r>
      <w:r w:rsidRPr="0088409D">
        <w:rPr>
          <w:rFonts w:hint="eastAsia"/>
        </w:rPr>
        <w:t>以后，就用自己的私</w:t>
      </w:r>
      <w:proofErr w:type="gramStart"/>
      <w:r w:rsidRPr="0088409D">
        <w:rPr>
          <w:rFonts w:hint="eastAsia"/>
        </w:rPr>
        <w:t>钥</w:t>
      </w:r>
      <w:proofErr w:type="gramEnd"/>
      <w:r w:rsidR="00470837">
        <w:rPr>
          <w:rFonts w:hint="eastAsia"/>
        </w:rPr>
        <w:t>(3233, 2753)</w:t>
      </w:r>
      <w:r w:rsidRPr="0088409D">
        <w:rPr>
          <w:rFonts w:hint="eastAsia"/>
        </w:rPr>
        <w:t>进行解密。可以证明，下面的等式一定成立：</w:t>
      </w:r>
    </w:p>
    <w:p w:rsidR="00470837" w:rsidRPr="00470837" w:rsidRDefault="0031674A" w:rsidP="0088409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470837" w:rsidRDefault="00470837" w:rsidP="0088409D">
      <w:pPr>
        <w:spacing w:before="156" w:after="312"/>
      </w:pPr>
      <w:r>
        <w:rPr>
          <w:rFonts w:hint="eastAsia"/>
        </w:rPr>
        <w:t>换个更直观的式子，就是</w:t>
      </w:r>
    </w:p>
    <w:p w:rsidR="003A331A" w:rsidRPr="003A331A" w:rsidRDefault="003A331A" w:rsidP="0088409D">
      <w:pPr>
        <w:spacing w:before="156" w:after="312"/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%n</m:t>
          </m:r>
        </m:oMath>
      </m:oMathPara>
    </w:p>
    <w:p w:rsidR="00AF5F97" w:rsidRDefault="003A331A" w:rsidP="0088409D">
      <w:pPr>
        <w:spacing w:before="156" w:after="312"/>
      </w:pPr>
      <w:r>
        <w:rPr>
          <w:rFonts w:hint="eastAsia"/>
        </w:rPr>
        <w:t>对于本例，要求的是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  <m:r>
          <w:rPr>
            <w:rFonts w:ascii="Cambria Math" w:hAnsi="Cambria Math"/>
          </w:rPr>
          <m:t>%3233=65</m:t>
        </m:r>
      </m:oMath>
      <w:r>
        <w:rPr>
          <w:rFonts w:hint="eastAsia"/>
        </w:rPr>
        <w:t>。这样</w:t>
      </w:r>
      <w:proofErr w:type="gramStart"/>
      <w:r>
        <w:rPr>
          <w:rFonts w:hint="eastAsia"/>
        </w:rPr>
        <w:t>就算回</w:t>
      </w:r>
      <w:proofErr w:type="gramEnd"/>
      <w:r>
        <w:rPr>
          <w:rFonts w:hint="eastAsia"/>
        </w:rPr>
        <w:t>了明文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7A7831" w:rsidRDefault="007A7831" w:rsidP="007A7831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理论细节：</w:t>
      </w:r>
      <w:r w:rsidR="0050340E">
        <w:rPr>
          <w:rFonts w:hint="eastAsia"/>
        </w:rPr>
        <w:t>私</w:t>
      </w:r>
      <w:proofErr w:type="gramStart"/>
      <w:r w:rsidR="0050340E">
        <w:rPr>
          <w:rFonts w:hint="eastAsia"/>
        </w:rPr>
        <w:t>钥</w:t>
      </w:r>
      <w:proofErr w:type="gramEnd"/>
      <w:r w:rsidR="0050340E">
        <w:rPr>
          <w:rFonts w:hint="eastAsia"/>
        </w:rPr>
        <w:t>解密的正确性</w:t>
      </w:r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证明</w:t>
      </w:r>
    </w:p>
    <w:p w:rsidR="004D23C6" w:rsidRPr="004D23C6" w:rsidRDefault="004D23C6" w:rsidP="00AA266E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mod</m:t>
                      </m:r>
                      <m:r>
                        <w:rPr>
                          <w:rFonts w:ascii="Cambria Math" w:hAnsi="Cambria Math"/>
                        </w:rPr>
                        <m:t xml:space="preserve"> 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A266E" w:rsidRPr="00AA266E" w:rsidRDefault="00AA266E" w:rsidP="00AA266E">
      <w:pPr>
        <w:spacing w:before="156" w:after="312"/>
      </w:pP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-kn</m:t>
        </m:r>
      </m:oMath>
      <w:r>
        <w:rPr>
          <w:rFonts w:hint="eastAsia"/>
        </w:rPr>
        <w:t>，则上式能化为</w:t>
      </w:r>
    </w:p>
    <w:p w:rsidR="004D23C6" w:rsidRPr="004D23C6" w:rsidRDefault="004D23C6" w:rsidP="00AA266E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n=m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AA266E" w:rsidP="0050340E">
      <w:pPr>
        <w:spacing w:before="156" w:after="312"/>
      </w:pPr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>-kn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展开，所有含有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的项对余数的贡献都为</w:t>
      </w:r>
      <w:r>
        <w:rPr>
          <w:rFonts w:hint="eastAsia"/>
        </w:rPr>
        <w:t>0</w:t>
      </w:r>
      <w:r w:rsidR="004D23C6">
        <w:rPr>
          <w:rFonts w:hint="eastAsia"/>
        </w:rPr>
        <w:t>。因此，证明（</w:t>
      </w:r>
      <w:r w:rsidR="004D23C6">
        <w:rPr>
          <w:rFonts w:hint="eastAsia"/>
        </w:rPr>
        <w:t>3</w:t>
      </w:r>
      <w:r w:rsidR="004D23C6">
        <w:rPr>
          <w:rFonts w:hint="eastAsia"/>
        </w:rPr>
        <w:t>）</w:t>
      </w:r>
      <w:r w:rsidR="001B718F">
        <w:rPr>
          <w:rFonts w:hint="eastAsia"/>
        </w:rPr>
        <w:t>实际上就是证明</w:t>
      </w:r>
    </w:p>
    <w:p w:rsidR="001B718F" w:rsidRPr="001B718F" w:rsidRDefault="0031674A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ed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由</w:t>
      </w:r>
      <w:r>
        <w:rPr>
          <w:rFonts w:hint="eastAsia"/>
        </w:rPr>
        <w:t>3.5</w:t>
      </w:r>
      <w:r>
        <w:rPr>
          <w:rFonts w:hint="eastAsia"/>
        </w:rPr>
        <w:t>节知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互为模反元素，所以</w:t>
      </w:r>
    </w:p>
    <w:p w:rsidR="001B718F" w:rsidRPr="001B718F" w:rsidRDefault="0031674A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ed=k∙φ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），得</w:t>
      </w:r>
    </w:p>
    <w:p w:rsidR="001B718F" w:rsidRPr="001B718F" w:rsidRDefault="0031674A" w:rsidP="0050340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k∙φ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 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B718F" w:rsidRDefault="001B718F" w:rsidP="0050340E">
      <w:pPr>
        <w:spacing w:before="156" w:after="312"/>
      </w:pPr>
      <w:r>
        <w:rPr>
          <w:rFonts w:hint="eastAsia"/>
        </w:rPr>
        <w:t>接下来分成两种情况证明式子（</w:t>
      </w:r>
      <w:r w:rsidR="0049227E">
        <w:rPr>
          <w:rFonts w:hint="eastAsia"/>
        </w:rPr>
        <w:t>7</w:t>
      </w:r>
      <w:r>
        <w:rPr>
          <w:rFonts w:hint="eastAsia"/>
        </w:rPr>
        <w:t>）：</w:t>
      </w:r>
    </w:p>
    <w:p w:rsidR="001B718F" w:rsidRDefault="001B718F" w:rsidP="001B718F">
      <w:pPr>
        <w:pStyle w:val="a4"/>
        <w:numPr>
          <w:ilvl w:val="0"/>
          <w:numId w:val="14"/>
        </w:numPr>
        <w:spacing w:before="156" w:after="312"/>
      </w:pPr>
      <w: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互质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根据欧拉定理，此时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，从而有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≡1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又由于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 xml:space="preserve">m≡m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</w:t>
      </w:r>
    </w:p>
    <w:p w:rsidR="001B718F" w:rsidRDefault="001B718F" w:rsidP="001B718F">
      <w:pPr>
        <w:spacing w:before="156" w:after="312"/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 xml:space="preserve">≡m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</w:p>
    <w:p w:rsidR="00A262E7" w:rsidRDefault="00A262E7" w:rsidP="00A262E7">
      <w:pPr>
        <w:pStyle w:val="a4"/>
        <w:numPr>
          <w:ilvl w:val="0"/>
          <w:numId w:val="14"/>
        </w:numPr>
        <w:spacing w:before="156" w:after="312"/>
      </w:pP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</w:t>
      </w:r>
    </w:p>
    <w:p w:rsidR="00A262E7" w:rsidRDefault="00B612F6" w:rsidP="00A262E7">
      <w:pPr>
        <w:spacing w:before="156" w:after="312"/>
      </w:pPr>
      <w:r>
        <w:rPr>
          <w:rFonts w:hint="eastAsia"/>
        </w:rPr>
        <w:t>此时，由于</w:t>
      </w:r>
      <m:oMath>
        <m:r>
          <w:rPr>
            <w:rFonts w:ascii="Cambria Math" w:hAnsi="Cambria Math"/>
          </w:rPr>
          <m:t>n=pq</m:t>
        </m:r>
      </m:oMath>
      <w:r>
        <w:rPr>
          <w:rFonts w:hint="eastAsia"/>
        </w:rPr>
        <w:t>（回想：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均为质数）</w:t>
      </w:r>
      <w:r w:rsidR="00A31278">
        <w:rPr>
          <w:rFonts w:hint="eastAsia"/>
        </w:rPr>
        <w:t>且</w:t>
      </w:r>
      <m:oMath>
        <m:r>
          <w:rPr>
            <w:rFonts w:ascii="Cambria Math" w:hAnsi="Cambria Math"/>
          </w:rPr>
          <m:t>m&lt;n</m:t>
        </m:r>
      </m:oMath>
      <w:r w:rsidR="00A31278"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m=kq</m:t>
        </m:r>
      </m:oMath>
      <w:r>
        <w:rPr>
          <w:rFonts w:hint="eastAsia"/>
        </w:rPr>
        <w:t>。</w:t>
      </w:r>
    </w:p>
    <w:p w:rsidR="001C5BB3" w:rsidRDefault="002C668C" w:rsidP="00A262E7">
      <w:pPr>
        <w:spacing w:before="156" w:after="312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m=kp</m:t>
        </m:r>
      </m:oMath>
      <w:r>
        <w:rPr>
          <w:rFonts w:hint="eastAsia"/>
        </w:rPr>
        <w:t>为例，考虑到此时</w:t>
      </w:r>
      <m:oMath>
        <m:r>
          <w:rPr>
            <w:rFonts w:ascii="Cambria Math" w:hAnsi="Cambria Math"/>
          </w:rPr>
          <m:t>k</m:t>
        </m:r>
      </m:oMath>
      <w:r w:rsidR="001C5BB3">
        <w:rPr>
          <w:rFonts w:hint="eastAsia"/>
        </w:rPr>
        <w:t>必然与</w:t>
      </w:r>
      <m:oMath>
        <m:r>
          <w:rPr>
            <w:rFonts w:ascii="Cambria Math" w:hAnsi="Cambria Math"/>
          </w:rPr>
          <m:t>q</m:t>
        </m:r>
      </m:oMath>
      <w:r w:rsidR="001C5BB3">
        <w:rPr>
          <w:rFonts w:hint="eastAsia"/>
        </w:rPr>
        <w:t>互质（否则将</w:t>
      </w:r>
      <m:oMath>
        <m:r>
          <w:rPr>
            <w:rFonts w:ascii="Cambria Math" w:hAnsi="Cambria Math"/>
          </w:rPr>
          <m:t>m≥n</m:t>
        </m:r>
      </m:oMath>
      <w:r w:rsidR="001C5BB3">
        <w:rPr>
          <w:rFonts w:hint="eastAsia"/>
        </w:rPr>
        <w:t>），根据欧拉定理，有</w:t>
      </w:r>
    </w:p>
    <w:p w:rsidR="0031674A" w:rsidRPr="0031674A" w:rsidRDefault="0031674A" w:rsidP="00A262E7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q-1</m:t>
                  </m:r>
                </m:sup>
              </m:sSup>
              <m:r>
                <w:rPr>
                  <w:rFonts w:ascii="Cambria Math" w:hAnsi="Cambria Math"/>
                </w:rPr>
                <m:t xml:space="preserve">≡1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q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1C5BB3" w:rsidRDefault="001C5BB3" w:rsidP="00A262E7">
      <w:pPr>
        <w:spacing w:before="156" w:after="312"/>
      </w:pPr>
      <w:r>
        <w:rPr>
          <w:rFonts w:hint="eastAsia"/>
        </w:rPr>
        <w:t>进一步得到</w:t>
      </w:r>
    </w:p>
    <w:p w:rsidR="0031674A" w:rsidRPr="0031674A" w:rsidRDefault="0031674A" w:rsidP="00A262E7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q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:rsidR="00C46C86" w:rsidRDefault="00C46C86" w:rsidP="00A262E7">
      <w:pPr>
        <w:spacing w:before="156" w:after="312"/>
      </w:pP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</m:oMath>
      <w:r>
        <w:rPr>
          <w:rFonts w:hint="eastAsia"/>
        </w:rPr>
        <w:t>，</w:t>
      </w:r>
      <w:r w:rsidR="00D5769E">
        <w:rPr>
          <w:rFonts w:hint="eastAsia"/>
        </w:rPr>
        <w:t>进而有</w:t>
      </w:r>
    </w:p>
    <w:p w:rsidR="0031674A" w:rsidRPr="0031674A" w:rsidRDefault="0031674A" w:rsidP="00A262E7">
      <w:pPr>
        <w:spacing w:before="156" w:after="312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kφ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 xml:space="preserve">≡m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  <w:bookmarkStart w:id="0" w:name="_GoBack"/>
      <w:bookmarkEnd w:id="0"/>
    </w:p>
    <w:p w:rsidR="007D36BD" w:rsidRDefault="007D36BD" w:rsidP="007D36BD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技术细节：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</w:t>
      </w:r>
    </w:p>
    <w:p w:rsidR="007D36BD" w:rsidRPr="00AF5F97" w:rsidRDefault="007D36BD" w:rsidP="007D36BD">
      <w:pPr>
        <w:spacing w:before="156" w:after="312"/>
        <w:rPr>
          <w:rFonts w:ascii="黑体" w:eastAsia="黑体" w:hAnsi="黑体"/>
          <w:color w:val="0070C0"/>
        </w:rPr>
      </w:pPr>
      <w:r>
        <w:rPr>
          <w:rFonts w:hint="eastAsia"/>
        </w:rPr>
        <w:t>但是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2790</m:t>
            </m:r>
          </m:e>
          <m:sup>
            <m:r>
              <w:rPr>
                <w:rFonts w:ascii="Cambria Math" w:hAnsi="Cambria Math"/>
              </w:rPr>
              <m:t>2753</m:t>
            </m:r>
          </m:sup>
        </m:sSup>
      </m:oMath>
      <w:r>
        <w:rPr>
          <w:rFonts w:hint="eastAsia"/>
        </w:rPr>
        <w:t>这么大的数，用机器根本表示不了，怎么</w:t>
      </w:r>
      <w:proofErr w:type="gramStart"/>
      <w:r>
        <w:rPr>
          <w:rFonts w:hint="eastAsia"/>
        </w:rPr>
        <w:t>求模呢</w:t>
      </w:r>
      <w:proofErr w:type="gramEnd"/>
      <w:r>
        <w:rPr>
          <w:rFonts w:hint="eastAsia"/>
        </w:rPr>
        <w:t>？首先我们研究一下</w:t>
      </w:r>
      <w:proofErr w:type="gramStart"/>
      <w:r>
        <w:rPr>
          <w:rFonts w:ascii="黑体" w:eastAsia="黑体" w:hAnsi="黑体" w:hint="eastAsia"/>
          <w:color w:val="0070C0"/>
        </w:rPr>
        <w:t>幂</w:t>
      </w:r>
      <w:proofErr w:type="gramEnd"/>
      <w:r>
        <w:rPr>
          <w:rFonts w:ascii="黑体" w:eastAsia="黑体" w:hAnsi="黑体" w:hint="eastAsia"/>
          <w:color w:val="0070C0"/>
        </w:rPr>
        <w:t>模的性质</w:t>
      </w:r>
      <w:r w:rsidRPr="00AF5F97">
        <w:rPr>
          <w:rFonts w:ascii="黑体" w:eastAsia="黑体" w:hAnsi="黑体" w:hint="eastAsia"/>
          <w:color w:val="0070C0"/>
        </w:rPr>
        <w:t>：</w:t>
      </w:r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lastRenderedPageBreak/>
        <w:t>积的模：</w:t>
      </w:r>
    </w:p>
    <w:p w:rsidR="007D36BD" w:rsidRPr="007618A9" w:rsidRDefault="007D36BD" w:rsidP="007D36BD">
      <w:pPr>
        <w:spacing w:before="156" w:after="312"/>
      </w:pPr>
      <m:oMathPara>
        <m:oMath>
          <m:r>
            <w:rPr>
              <w:rFonts w:ascii="Cambria Math" w:hAnsi="Cambria Math"/>
            </w:rPr>
            <m:t xml:space="preserve">ab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pStyle w:val="a4"/>
        <w:numPr>
          <w:ilvl w:val="0"/>
          <w:numId w:val="13"/>
        </w:numPr>
        <w:spacing w:before="156" w:after="312"/>
      </w:pPr>
      <w:r>
        <w:rPr>
          <w:rFonts w:hint="eastAsia"/>
        </w:rPr>
        <w:t>引理</w:t>
      </w:r>
      <w:r>
        <w:rPr>
          <w:rFonts w:hint="eastAsia"/>
        </w:rPr>
        <w:t>-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的模：</w:t>
      </w:r>
    </w:p>
    <w:p w:rsidR="007D36BD" w:rsidRPr="007618A9" w:rsidRDefault="0031674A" w:rsidP="007D36B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w:rPr>
                      <w:rFonts w:ascii="Cambria Math" w:hAnsi="Cambria Math"/>
                    </w:rPr>
                    <m:t xml:space="preserve"> 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7D36BD" w:rsidRDefault="007D36BD" w:rsidP="007D36BD">
      <w:pPr>
        <w:spacing w:before="156" w:after="312"/>
      </w:pPr>
      <w:r>
        <w:rPr>
          <w:rFonts w:hint="eastAsia"/>
        </w:rPr>
        <w:t>基于这种性质，可以得出求</w:t>
      </w:r>
      <w:proofErr w:type="gramStart"/>
      <w:r w:rsidRPr="007618A9">
        <w:rPr>
          <w:rFonts w:ascii="黑体" w:eastAsia="黑体" w:hAnsi="黑体" w:hint="eastAsia"/>
          <w:color w:val="0070C0"/>
        </w:rPr>
        <w:t>幂</w:t>
      </w:r>
      <w:proofErr w:type="gramEnd"/>
      <w:r w:rsidRPr="007618A9">
        <w:rPr>
          <w:rFonts w:ascii="黑体" w:eastAsia="黑体" w:hAnsi="黑体" w:hint="eastAsia"/>
          <w:color w:val="0070C0"/>
        </w:rPr>
        <w:t>模的数值算法：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134BD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modexp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ulong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if </w:t>
      </w:r>
      <w:proofErr w:type="spellStart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is odd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(s * 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base</w:t>
      </w: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(base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base)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%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mod;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exp</w:t>
      </w:r>
      <w:proofErr w:type="spellEnd"/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134BD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:rsidR="007D36BD" w:rsidRPr="00A134BD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A134BD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s;</w:t>
      </w:r>
    </w:p>
    <w:p w:rsidR="007D36BD" w:rsidRPr="007A7831" w:rsidRDefault="007D36BD" w:rsidP="007D3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134BD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:rsidR="007D36BD" w:rsidRDefault="007D36BD" w:rsidP="007D36BD">
      <w:pPr>
        <w:spacing w:before="156" w:after="312"/>
      </w:pPr>
      <w:r>
        <w:rPr>
          <w:rFonts w:hint="eastAsia"/>
        </w:rPr>
        <w:t>还有算法比赛中常用的</w:t>
      </w:r>
      <w:r w:rsidRPr="000228B4">
        <w:rPr>
          <w:rFonts w:ascii="黑体" w:eastAsia="黑体" w:hAnsi="黑体" w:hint="eastAsia"/>
          <w:color w:val="0070C0"/>
        </w:rPr>
        <w:t>快速</w:t>
      </w:r>
      <w:proofErr w:type="gramStart"/>
      <w:r w:rsidRPr="000228B4">
        <w:rPr>
          <w:rFonts w:ascii="黑体" w:eastAsia="黑体" w:hAnsi="黑体" w:hint="eastAsia"/>
          <w:color w:val="0070C0"/>
        </w:rPr>
        <w:t>幂</w:t>
      </w:r>
      <w:proofErr w:type="gramEnd"/>
      <w:r w:rsidRPr="000228B4">
        <w:rPr>
          <w:rFonts w:ascii="黑体" w:eastAsia="黑体" w:hAnsi="黑体" w:hint="eastAsia"/>
          <w:color w:val="0070C0"/>
        </w:rPr>
        <w:t>取模算法：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modexp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ulong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&amp;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c1"/>
          <w:rFonts w:ascii="Consolas" w:hAnsi="Consolas"/>
          <w:i/>
          <w:iCs/>
          <w:color w:val="60A0B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res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 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*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base)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%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=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exp</w:t>
      </w:r>
      <w:proofErr w:type="spell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&gt;&gt;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Pr="007A7831" w:rsidRDefault="007D36BD" w:rsidP="007D36B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</w:p>
    <w:p w:rsidR="007D36BD" w:rsidRDefault="00CB777F" w:rsidP="00CB777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lastRenderedPageBreak/>
        <w:t>附录</w:t>
      </w:r>
    </w:p>
    <w:p w:rsidR="00CB777F" w:rsidRDefault="00CB777F" w:rsidP="00CB777F">
      <w:pPr>
        <w:pStyle w:val="3"/>
        <w:numPr>
          <w:ilvl w:val="1"/>
          <w:numId w:val="7"/>
        </w:numPr>
        <w:spacing w:before="156" w:after="312"/>
      </w:pPr>
      <w:r>
        <w:rPr>
          <w:rFonts w:hint="eastAsia"/>
        </w:rPr>
        <w:t>欧拉定理的</w:t>
      </w:r>
      <w:r w:rsidR="00B757BF">
        <w:rPr>
          <w:rFonts w:hint="eastAsia"/>
        </w:rPr>
        <w:t>直接</w:t>
      </w:r>
      <w:r>
        <w:rPr>
          <w:rFonts w:hint="eastAsia"/>
        </w:rPr>
        <w:t>证明</w:t>
      </w:r>
    </w:p>
    <w:p w:rsidR="00CB777F" w:rsidRDefault="00127B06" w:rsidP="00CB777F">
      <w:pPr>
        <w:spacing w:before="156" w:after="312"/>
      </w:pPr>
      <w:r>
        <w:rPr>
          <w:rFonts w:hint="eastAsia"/>
        </w:rPr>
        <w:t>设集合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互质的数的集合。显然集合的大小为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127B06" w:rsidRDefault="00127B06" w:rsidP="00CB777F">
      <w:pPr>
        <w:spacing w:before="156" w:after="312"/>
      </w:pPr>
      <w:r>
        <w:rPr>
          <w:rFonts w:hint="eastAsia"/>
        </w:rPr>
        <w:t>再设集合</w:t>
      </w:r>
      <m:oMath>
        <m:r>
          <w:rPr>
            <w:rFonts w:ascii="Cambria Math" w:hAnsi="Cambria Math"/>
          </w:rPr>
          <m:t>aX=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。观察集合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发现</w:t>
      </w:r>
    </w:p>
    <w:p w:rsidR="00127B06" w:rsidRDefault="00127B06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集合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中的任意两个数都不关于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同余。否则，也就是存在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≡a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n</m:t>
            </m:r>
          </m:e>
        </m:d>
      </m:oMath>
      <w:r>
        <w:rPr>
          <w:rFonts w:hint="eastAsia"/>
        </w:rPr>
        <w:t>。根据同余的定义，有</w:t>
      </w:r>
      <w: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=kn, k≥1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能整除</w:t>
      </w: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0C4EE5">
        <w:rPr>
          <w:rFonts w:hint="eastAsia"/>
        </w:rPr>
        <w:t>，从而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&gt;1</m:t>
        </m:r>
      </m:oMath>
      <w:r w:rsidR="000C4EE5">
        <w:rPr>
          <w:rFonts w:hint="eastAsia"/>
        </w:rPr>
        <w:t>。但这与</w:t>
      </w:r>
      <m:oMath>
        <m:r>
          <w:rPr>
            <w:rFonts w:ascii="Cambria Math" w:hAnsi="Cambria Math"/>
          </w:rPr>
          <m:t>a</m:t>
        </m:r>
      </m:oMath>
      <w:r w:rsidR="00F632CD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</m:oMath>
      <w:r w:rsidR="00F632CD">
        <w:rPr>
          <w:rFonts w:hint="eastAsia"/>
        </w:rPr>
        <w:t>互质</w:t>
      </w:r>
      <w:r w:rsidR="001D7E37">
        <w:rPr>
          <w:rFonts w:hint="eastAsia"/>
        </w:rPr>
        <w:t>的前提</w:t>
      </w:r>
      <w:r w:rsidR="000C4EE5">
        <w:rPr>
          <w:rFonts w:hint="eastAsia"/>
        </w:rPr>
        <w:t>矛盾。</w:t>
      </w:r>
    </w:p>
    <w:p w:rsidR="000C4EE5" w:rsidRDefault="00436BDE" w:rsidP="00127B06">
      <w:pPr>
        <w:pStyle w:val="a4"/>
        <w:numPr>
          <w:ilvl w:val="0"/>
          <w:numId w:val="15"/>
        </w:numPr>
        <w:spacing w:before="156" w:after="312"/>
      </w:pPr>
      <w:r>
        <w:rPr>
          <w:rFonts w:hint="eastAsia"/>
        </w:rPr>
        <w:t>对于每个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w:r w:rsidR="003339B5">
        <w:rPr>
          <w:rFonts w:hint="eastAsia"/>
        </w:rPr>
        <w:t>由于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互质，因此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339B5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3339B5">
        <w:rPr>
          <w:rFonts w:hint="eastAsia"/>
        </w:rPr>
        <w:t>互质</w:t>
      </w:r>
      <w:r w:rsidR="00B757BF">
        <w:rPr>
          <w:rFonts w:hint="eastAsia"/>
        </w:rPr>
        <w:t>。根据欧几里得算法，有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   </m:t>
          </m:r>
          <m:r>
            <m:rPr>
              <m:nor/>
            </m:rPr>
            <w:rPr>
              <w:rFonts w:ascii="Cambria Math" w:hAnsi="Cambria Math"/>
            </w:rPr>
            <m:t>for all</m:t>
          </m:r>
          <m:r>
            <w:rPr>
              <w:rFonts w:ascii="Cambria Math" w:hAnsi="Cambria Math"/>
            </w:rPr>
            <m:t xml:space="preserve"> 1≤j≤φ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A3230" w:rsidRPr="002D0916">
        <w:rPr>
          <w:rFonts w:ascii="黑体" w:eastAsia="黑体" w:hAnsi="黑体" w:hint="eastAsia"/>
        </w:rPr>
        <w:t>那么这些数</w:t>
      </w:r>
      <w:r w:rsidR="00A81FC2" w:rsidRPr="002D0916">
        <w:rPr>
          <w:rFonts w:ascii="黑体" w:eastAsia="黑体" w:hAnsi="黑体" w:hint="eastAsia"/>
        </w:rPr>
        <w:t>除以</w:t>
      </w:r>
      <m:oMath>
        <m:r>
          <w:rPr>
            <w:rFonts w:ascii="Cambria Math" w:eastAsia="黑体" w:hAnsi="Cambria Math"/>
          </w:rPr>
          <m:t>n</m:t>
        </m:r>
      </m:oMath>
      <w:r w:rsidR="009A3230" w:rsidRPr="002D0916">
        <w:rPr>
          <w:rFonts w:ascii="黑体" w:eastAsia="黑体" w:hAnsi="黑体" w:hint="eastAsia"/>
        </w:rPr>
        <w:t>的余数，</w:t>
      </w:r>
      <w:proofErr w:type="gramStart"/>
      <w:r w:rsidR="009A3230" w:rsidRPr="002D0916">
        <w:rPr>
          <w:rFonts w:ascii="黑体" w:eastAsia="黑体" w:hAnsi="黑体" w:hint="eastAsia"/>
        </w:rPr>
        <w:t>恰好取遍集合</w:t>
      </w:r>
      <w:proofErr w:type="gramEnd"/>
      <m:oMath>
        <m:r>
          <w:rPr>
            <w:rFonts w:ascii="Cambria Math" w:eastAsia="黑体" w:hAnsi="Cambria Math"/>
          </w:rPr>
          <m:t>X</m:t>
        </m:r>
      </m:oMath>
      <w:r w:rsidR="009A3230" w:rsidRPr="002D0916">
        <w:rPr>
          <w:rFonts w:ascii="黑体" w:eastAsia="黑体" w:hAnsi="黑体" w:hint="eastAsia"/>
        </w:rPr>
        <w:t>的每一个元素。</w:t>
      </w:r>
    </w:p>
    <w:p w:rsidR="00A81FC2" w:rsidRDefault="00A81FC2" w:rsidP="00A81FC2">
      <w:pPr>
        <w:spacing w:before="156" w:after="312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）可知，必然存在某种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的排列，使得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aX</m:t>
        </m:r>
      </m:oMath>
      <w:r>
        <w:rPr>
          <w:rFonts w:hint="eastAsia"/>
        </w:rPr>
        <w:t>的对应元素关于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同余。</w:t>
      </w:r>
      <w:r w:rsidR="00E54388">
        <w:rPr>
          <w:rFonts w:hint="eastAsia"/>
        </w:rPr>
        <w:t>从而</w:t>
      </w:r>
    </w:p>
    <w:p w:rsidR="00E54388" w:rsidRPr="002D0916" w:rsidRDefault="0031674A" w:rsidP="00A81FC2">
      <w:pPr>
        <w:spacing w:before="156" w:after="312"/>
        <w:rPr>
          <w:i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0A5F93" w:rsidRDefault="000A5F93" w:rsidP="00A81FC2">
      <w:pPr>
        <w:spacing w:before="156" w:after="312"/>
      </w:pPr>
      <w:r>
        <w:rPr>
          <w:rFonts w:hint="eastAsia"/>
        </w:rPr>
        <w:t>其中</w:t>
      </w:r>
      <w:r>
        <w:rPr>
          <w:rFonts w:hint="eastAsia"/>
        </w:rPr>
        <w:t>perm</w:t>
      </w:r>
      <w:r>
        <w:rPr>
          <w:rFonts w:hint="eastAsia"/>
        </w:rPr>
        <w:t>代表自然数序列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a..b</m:t>
            </m:r>
          </m:e>
        </m:d>
      </m:oMath>
      <w:r>
        <w:rPr>
          <w:rFonts w:hint="eastAsia"/>
        </w:rPr>
        <w:t>的一个</w:t>
      </w:r>
      <w:proofErr w:type="gramStart"/>
      <w:r>
        <w:rPr>
          <w:rFonts w:hint="eastAsia"/>
        </w:rPr>
        <w:t>乱序</w:t>
      </w:r>
      <w:r w:rsidR="002D0916">
        <w:rPr>
          <w:rFonts w:hint="eastAsia"/>
        </w:rPr>
        <w:t>全</w:t>
      </w:r>
      <w:proofErr w:type="gramEnd"/>
      <w:r>
        <w:rPr>
          <w:rFonts w:hint="eastAsia"/>
        </w:rPr>
        <w:t>排列。</w:t>
      </w:r>
      <w:r w:rsidR="002D0916">
        <w:rPr>
          <w:rFonts w:hint="eastAsia"/>
        </w:rPr>
        <w:t>根据同余的性质</w:t>
      </w:r>
      <w:r w:rsidR="002D0916">
        <w:rPr>
          <w:rFonts w:hint="eastAsia"/>
        </w:rPr>
        <w:t>4</w:t>
      </w:r>
      <w:r w:rsidR="002D0916">
        <w:rPr>
          <w:rFonts w:hint="eastAsia"/>
        </w:rPr>
        <w:t>，有</w:t>
      </w:r>
    </w:p>
    <w:p w:rsidR="007F2D4D" w:rsidRPr="007F2D4D" w:rsidRDefault="0031674A" w:rsidP="00A81FC2">
      <w:pPr>
        <w:spacing w:before="156" w:after="312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w:rPr>
                  <w:rFonts w:ascii="Cambria Math" w:hAnsi="Cambria Math"/>
                </w:rPr>
                <m:t>perm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p w:rsidR="007F2D4D" w:rsidRPr="007F2D4D" w:rsidRDefault="007F2D4D" w:rsidP="007F2D4D">
      <w:pPr>
        <w:spacing w:before="156" w:after="312"/>
      </w:pPr>
      <w:r>
        <w:rPr>
          <w:rFonts w:hint="eastAsia"/>
        </w:rPr>
        <w:t>从而</w:t>
      </w:r>
    </w:p>
    <w:p w:rsidR="007F2D4D" w:rsidRPr="007F2D4D" w:rsidRDefault="0031674A" w:rsidP="007F2D4D">
      <w:pPr>
        <w:spacing w:before="156" w:after="31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7F2D4D" w:rsidRPr="007F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00702E"/>
    <w:multiLevelType w:val="multilevel"/>
    <w:tmpl w:val="1C066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FB1C3D"/>
    <w:multiLevelType w:val="hybridMultilevel"/>
    <w:tmpl w:val="22347E32"/>
    <w:lvl w:ilvl="0" w:tplc="4010F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AF1048"/>
    <w:multiLevelType w:val="hybridMultilevel"/>
    <w:tmpl w:val="F7E00326"/>
    <w:lvl w:ilvl="0" w:tplc="E05E2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F2721"/>
    <w:multiLevelType w:val="hybridMultilevel"/>
    <w:tmpl w:val="62720B2C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32BF7"/>
    <w:multiLevelType w:val="hybridMultilevel"/>
    <w:tmpl w:val="0C2A0BA8"/>
    <w:lvl w:ilvl="0" w:tplc="9A063CDE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34D48"/>
    <w:multiLevelType w:val="hybridMultilevel"/>
    <w:tmpl w:val="A5342384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84A46"/>
    <w:multiLevelType w:val="hybridMultilevel"/>
    <w:tmpl w:val="AA400C78"/>
    <w:lvl w:ilvl="0" w:tplc="E444C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51A5E"/>
    <w:multiLevelType w:val="hybridMultilevel"/>
    <w:tmpl w:val="B5FE40AA"/>
    <w:lvl w:ilvl="0" w:tplc="8AB4A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B73E42"/>
    <w:multiLevelType w:val="hybridMultilevel"/>
    <w:tmpl w:val="2AF0BDD6"/>
    <w:lvl w:ilvl="0" w:tplc="3C169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1D"/>
    <w:rsid w:val="0000541F"/>
    <w:rsid w:val="0000777F"/>
    <w:rsid w:val="000149D4"/>
    <w:rsid w:val="000205F7"/>
    <w:rsid w:val="000228B4"/>
    <w:rsid w:val="00044FBA"/>
    <w:rsid w:val="0005429C"/>
    <w:rsid w:val="00066043"/>
    <w:rsid w:val="00097896"/>
    <w:rsid w:val="000A3B32"/>
    <w:rsid w:val="000A5F93"/>
    <w:rsid w:val="000C4EE5"/>
    <w:rsid w:val="000C5ECC"/>
    <w:rsid w:val="000D4D85"/>
    <w:rsid w:val="000D7524"/>
    <w:rsid w:val="000F33F7"/>
    <w:rsid w:val="000F3E7D"/>
    <w:rsid w:val="000F4A64"/>
    <w:rsid w:val="0010346D"/>
    <w:rsid w:val="00106A20"/>
    <w:rsid w:val="00106CBE"/>
    <w:rsid w:val="00107FF7"/>
    <w:rsid w:val="0011574F"/>
    <w:rsid w:val="00116964"/>
    <w:rsid w:val="00126095"/>
    <w:rsid w:val="00127B06"/>
    <w:rsid w:val="00134C7C"/>
    <w:rsid w:val="00171B43"/>
    <w:rsid w:val="001846E4"/>
    <w:rsid w:val="00184765"/>
    <w:rsid w:val="001A1A6E"/>
    <w:rsid w:val="001B718F"/>
    <w:rsid w:val="001B7F41"/>
    <w:rsid w:val="001C5BB3"/>
    <w:rsid w:val="001D66CD"/>
    <w:rsid w:val="001D7E37"/>
    <w:rsid w:val="002120F6"/>
    <w:rsid w:val="002124D9"/>
    <w:rsid w:val="00216486"/>
    <w:rsid w:val="0022507F"/>
    <w:rsid w:val="0022776A"/>
    <w:rsid w:val="00250CD7"/>
    <w:rsid w:val="00265579"/>
    <w:rsid w:val="002822E3"/>
    <w:rsid w:val="002869C7"/>
    <w:rsid w:val="002A33B5"/>
    <w:rsid w:val="002B2965"/>
    <w:rsid w:val="002B3D0C"/>
    <w:rsid w:val="002B5BC2"/>
    <w:rsid w:val="002C1D88"/>
    <w:rsid w:val="002C47D6"/>
    <w:rsid w:val="002C668C"/>
    <w:rsid w:val="002D0916"/>
    <w:rsid w:val="002D487C"/>
    <w:rsid w:val="002D6FCB"/>
    <w:rsid w:val="002E65B4"/>
    <w:rsid w:val="002F2A3E"/>
    <w:rsid w:val="00305120"/>
    <w:rsid w:val="00315F0C"/>
    <w:rsid w:val="0031674A"/>
    <w:rsid w:val="00317FE6"/>
    <w:rsid w:val="0032043E"/>
    <w:rsid w:val="00327521"/>
    <w:rsid w:val="003339B5"/>
    <w:rsid w:val="003340AE"/>
    <w:rsid w:val="003348F8"/>
    <w:rsid w:val="00336276"/>
    <w:rsid w:val="00340DEB"/>
    <w:rsid w:val="00343909"/>
    <w:rsid w:val="00347F05"/>
    <w:rsid w:val="00356327"/>
    <w:rsid w:val="003749AA"/>
    <w:rsid w:val="00384C1E"/>
    <w:rsid w:val="003875A7"/>
    <w:rsid w:val="0039194D"/>
    <w:rsid w:val="003968E9"/>
    <w:rsid w:val="003A331A"/>
    <w:rsid w:val="003B1123"/>
    <w:rsid w:val="003D0F11"/>
    <w:rsid w:val="003D4CFC"/>
    <w:rsid w:val="003D6627"/>
    <w:rsid w:val="003E78F4"/>
    <w:rsid w:val="003F1190"/>
    <w:rsid w:val="003F352B"/>
    <w:rsid w:val="0042313C"/>
    <w:rsid w:val="00432FC0"/>
    <w:rsid w:val="00436BDE"/>
    <w:rsid w:val="00470837"/>
    <w:rsid w:val="00473E4E"/>
    <w:rsid w:val="0049227E"/>
    <w:rsid w:val="004B2005"/>
    <w:rsid w:val="004C03BF"/>
    <w:rsid w:val="004D23C6"/>
    <w:rsid w:val="004D5ADA"/>
    <w:rsid w:val="004D7E70"/>
    <w:rsid w:val="004E5F76"/>
    <w:rsid w:val="004F20FA"/>
    <w:rsid w:val="004F5D5F"/>
    <w:rsid w:val="00502F1B"/>
    <w:rsid w:val="0050340E"/>
    <w:rsid w:val="00524E3A"/>
    <w:rsid w:val="0052637C"/>
    <w:rsid w:val="00540F8C"/>
    <w:rsid w:val="00553859"/>
    <w:rsid w:val="0055410C"/>
    <w:rsid w:val="005551DB"/>
    <w:rsid w:val="00561F79"/>
    <w:rsid w:val="00565E8F"/>
    <w:rsid w:val="00571B43"/>
    <w:rsid w:val="005777F6"/>
    <w:rsid w:val="005850B7"/>
    <w:rsid w:val="005A6E2C"/>
    <w:rsid w:val="005C5C45"/>
    <w:rsid w:val="005D066F"/>
    <w:rsid w:val="00600473"/>
    <w:rsid w:val="00613392"/>
    <w:rsid w:val="00643A5B"/>
    <w:rsid w:val="00644335"/>
    <w:rsid w:val="006600A1"/>
    <w:rsid w:val="0067176B"/>
    <w:rsid w:val="00673E15"/>
    <w:rsid w:val="00684B6F"/>
    <w:rsid w:val="00684BBF"/>
    <w:rsid w:val="00693B1B"/>
    <w:rsid w:val="006A47E0"/>
    <w:rsid w:val="006B265F"/>
    <w:rsid w:val="006C174F"/>
    <w:rsid w:val="006D2D42"/>
    <w:rsid w:val="006E31AD"/>
    <w:rsid w:val="006E5149"/>
    <w:rsid w:val="006F7969"/>
    <w:rsid w:val="00705E85"/>
    <w:rsid w:val="007618A9"/>
    <w:rsid w:val="00777DDE"/>
    <w:rsid w:val="00790FEA"/>
    <w:rsid w:val="007A6346"/>
    <w:rsid w:val="007A7831"/>
    <w:rsid w:val="007B3B88"/>
    <w:rsid w:val="007C2854"/>
    <w:rsid w:val="007C2FE3"/>
    <w:rsid w:val="007D0B7D"/>
    <w:rsid w:val="007D36BD"/>
    <w:rsid w:val="007E3A2D"/>
    <w:rsid w:val="007F2D4D"/>
    <w:rsid w:val="00816D6C"/>
    <w:rsid w:val="00822B2C"/>
    <w:rsid w:val="00823E11"/>
    <w:rsid w:val="00824CFF"/>
    <w:rsid w:val="0084193D"/>
    <w:rsid w:val="0084630C"/>
    <w:rsid w:val="0086574F"/>
    <w:rsid w:val="00865AC5"/>
    <w:rsid w:val="0086641D"/>
    <w:rsid w:val="008669FF"/>
    <w:rsid w:val="0088409D"/>
    <w:rsid w:val="008851DB"/>
    <w:rsid w:val="008866E1"/>
    <w:rsid w:val="0089515F"/>
    <w:rsid w:val="00897E23"/>
    <w:rsid w:val="008E1074"/>
    <w:rsid w:val="008E2F54"/>
    <w:rsid w:val="008F322C"/>
    <w:rsid w:val="008F6D17"/>
    <w:rsid w:val="0090321A"/>
    <w:rsid w:val="00921A3D"/>
    <w:rsid w:val="00923D3D"/>
    <w:rsid w:val="00937831"/>
    <w:rsid w:val="009513F0"/>
    <w:rsid w:val="009654A7"/>
    <w:rsid w:val="00980CD3"/>
    <w:rsid w:val="009825D9"/>
    <w:rsid w:val="00985885"/>
    <w:rsid w:val="009A2246"/>
    <w:rsid w:val="009A3230"/>
    <w:rsid w:val="009A328D"/>
    <w:rsid w:val="009A52A0"/>
    <w:rsid w:val="009B5C29"/>
    <w:rsid w:val="009B5DB1"/>
    <w:rsid w:val="009C45F2"/>
    <w:rsid w:val="009D6E42"/>
    <w:rsid w:val="00A07C76"/>
    <w:rsid w:val="00A11516"/>
    <w:rsid w:val="00A134BD"/>
    <w:rsid w:val="00A262E7"/>
    <w:rsid w:val="00A31278"/>
    <w:rsid w:val="00A333F7"/>
    <w:rsid w:val="00A3416D"/>
    <w:rsid w:val="00A4389F"/>
    <w:rsid w:val="00A50469"/>
    <w:rsid w:val="00A57E99"/>
    <w:rsid w:val="00A63CD9"/>
    <w:rsid w:val="00A80210"/>
    <w:rsid w:val="00A81FC2"/>
    <w:rsid w:val="00A84748"/>
    <w:rsid w:val="00AA266E"/>
    <w:rsid w:val="00AA6BCA"/>
    <w:rsid w:val="00AC25B5"/>
    <w:rsid w:val="00AD7592"/>
    <w:rsid w:val="00AE65B6"/>
    <w:rsid w:val="00AE7C15"/>
    <w:rsid w:val="00AF2D94"/>
    <w:rsid w:val="00AF5C1A"/>
    <w:rsid w:val="00AF5F97"/>
    <w:rsid w:val="00B45159"/>
    <w:rsid w:val="00B50D94"/>
    <w:rsid w:val="00B609E8"/>
    <w:rsid w:val="00B612F6"/>
    <w:rsid w:val="00B71C7A"/>
    <w:rsid w:val="00B757BF"/>
    <w:rsid w:val="00B76C80"/>
    <w:rsid w:val="00B85C69"/>
    <w:rsid w:val="00B90D9C"/>
    <w:rsid w:val="00B93D1F"/>
    <w:rsid w:val="00BC5C70"/>
    <w:rsid w:val="00BD765F"/>
    <w:rsid w:val="00BE0A48"/>
    <w:rsid w:val="00BE698C"/>
    <w:rsid w:val="00C15A69"/>
    <w:rsid w:val="00C34982"/>
    <w:rsid w:val="00C414E8"/>
    <w:rsid w:val="00C424ED"/>
    <w:rsid w:val="00C46C86"/>
    <w:rsid w:val="00C519FD"/>
    <w:rsid w:val="00C60A1D"/>
    <w:rsid w:val="00C80029"/>
    <w:rsid w:val="00C90307"/>
    <w:rsid w:val="00C95F0A"/>
    <w:rsid w:val="00CA481B"/>
    <w:rsid w:val="00CA5CE8"/>
    <w:rsid w:val="00CB17D1"/>
    <w:rsid w:val="00CB777F"/>
    <w:rsid w:val="00CC2E43"/>
    <w:rsid w:val="00CC594D"/>
    <w:rsid w:val="00CC5A26"/>
    <w:rsid w:val="00CC6DD0"/>
    <w:rsid w:val="00CF4D43"/>
    <w:rsid w:val="00D0744F"/>
    <w:rsid w:val="00D1575C"/>
    <w:rsid w:val="00D27639"/>
    <w:rsid w:val="00D44322"/>
    <w:rsid w:val="00D4660C"/>
    <w:rsid w:val="00D5769E"/>
    <w:rsid w:val="00D92816"/>
    <w:rsid w:val="00DB1B7E"/>
    <w:rsid w:val="00DB2057"/>
    <w:rsid w:val="00DB408B"/>
    <w:rsid w:val="00DC01ED"/>
    <w:rsid w:val="00DC0958"/>
    <w:rsid w:val="00DC3016"/>
    <w:rsid w:val="00DF2ED6"/>
    <w:rsid w:val="00DF5A9E"/>
    <w:rsid w:val="00E063B6"/>
    <w:rsid w:val="00E317EA"/>
    <w:rsid w:val="00E35D9B"/>
    <w:rsid w:val="00E454F0"/>
    <w:rsid w:val="00E54388"/>
    <w:rsid w:val="00E614F5"/>
    <w:rsid w:val="00E84AB4"/>
    <w:rsid w:val="00EA1A16"/>
    <w:rsid w:val="00EB2A30"/>
    <w:rsid w:val="00EB62B5"/>
    <w:rsid w:val="00F10922"/>
    <w:rsid w:val="00F15187"/>
    <w:rsid w:val="00F15B7A"/>
    <w:rsid w:val="00F47530"/>
    <w:rsid w:val="00F576AB"/>
    <w:rsid w:val="00F632CD"/>
    <w:rsid w:val="00F80931"/>
    <w:rsid w:val="00F80EFD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DD7B"/>
  <w15:chartTrackingRefBased/>
  <w15:docId w15:val="{053AB03D-6084-4299-9395-897CBC68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D17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3B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D17"/>
    <w:rPr>
      <w:rFonts w:cstheme="majorBidi"/>
      <w:bCs/>
      <w:sz w:val="36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character" w:styleId="aa">
    <w:name w:val="Hyperlink"/>
    <w:basedOn w:val="a0"/>
    <w:uiPriority w:val="99"/>
    <w:unhideWhenUsed/>
    <w:rsid w:val="00DF2E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ED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7B3B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13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34BD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134BD"/>
  </w:style>
  <w:style w:type="character" w:customStyle="1" w:styleId="nf">
    <w:name w:val="nf"/>
    <w:basedOn w:val="a0"/>
    <w:rsid w:val="00A134BD"/>
  </w:style>
  <w:style w:type="character" w:customStyle="1" w:styleId="p">
    <w:name w:val="p"/>
    <w:basedOn w:val="a0"/>
    <w:rsid w:val="00A134BD"/>
  </w:style>
  <w:style w:type="character" w:customStyle="1" w:styleId="o">
    <w:name w:val="o"/>
    <w:basedOn w:val="a0"/>
    <w:rsid w:val="00A134BD"/>
  </w:style>
  <w:style w:type="character" w:customStyle="1" w:styleId="mi">
    <w:name w:val="mi"/>
    <w:basedOn w:val="a0"/>
    <w:rsid w:val="00A134BD"/>
  </w:style>
  <w:style w:type="character" w:customStyle="1" w:styleId="k">
    <w:name w:val="k"/>
    <w:basedOn w:val="a0"/>
    <w:rsid w:val="00A134BD"/>
  </w:style>
  <w:style w:type="character" w:customStyle="1" w:styleId="c1">
    <w:name w:val="c1"/>
    <w:basedOn w:val="a0"/>
    <w:rsid w:val="00A1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C49F8B-445A-46F0-BE94-C3BFC8EE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349</TotalTime>
  <Pages>8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119</cp:revision>
  <dcterms:created xsi:type="dcterms:W3CDTF">2017-10-14T06:27:00Z</dcterms:created>
  <dcterms:modified xsi:type="dcterms:W3CDTF">2017-10-16T11:50:00Z</dcterms:modified>
</cp:coreProperties>
</file>