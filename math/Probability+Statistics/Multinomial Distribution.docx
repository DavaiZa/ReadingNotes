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2B" w:rsidRDefault="0055410C" w:rsidP="00317FE6">
      <w:pPr>
        <w:pStyle w:val="1"/>
        <w:spacing w:before="156" w:after="312"/>
      </w:pPr>
      <w:r>
        <w:t xml:space="preserve">Pre: </w:t>
      </w:r>
      <w:r w:rsidR="003F352B">
        <w:rPr>
          <w:rFonts w:hint="eastAsia"/>
        </w:rPr>
        <w:t>Multinomial Coefficients</w:t>
      </w:r>
    </w:p>
    <w:p w:rsidR="003F352B" w:rsidRDefault="003F352B" w:rsidP="003F352B">
      <w:pPr>
        <w:spacing w:before="156" w:after="312"/>
      </w:pPr>
      <w:r w:rsidRPr="008A0C0F">
        <w:rPr>
          <w:rFonts w:ascii="Calibri" w:hAnsi="Calibri" w:cs="Calibri"/>
          <w:color w:val="00B050"/>
        </w:rPr>
        <w:t>M</w:t>
      </w:r>
      <w:r w:rsidR="00961D89" w:rsidRPr="008A0C0F">
        <w:rPr>
          <w:rFonts w:ascii="Calibri" w:hAnsi="Calibri" w:cs="Calibri"/>
          <w:color w:val="00B050"/>
        </w:rPr>
        <w:t>ATH MODEL</w:t>
      </w:r>
      <w:r w:rsidR="008A0C0F">
        <w:tab/>
      </w:r>
      <w:r>
        <w:rPr>
          <w:rFonts w:hint="eastAsia"/>
        </w:rPr>
        <w:t xml:space="preserve">To count the number of ways to </w:t>
      </w:r>
      <w:r w:rsidR="003D6627">
        <w:t>partition</w:t>
      </w:r>
      <w:r>
        <w:t xml:space="preserve"> a finite set into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disjoint subsets. </w:t>
      </w:r>
      <w:r>
        <w:t>This generalizes binomial coefficients.</w:t>
      </w:r>
    </w:p>
    <w:p w:rsidR="003F352B" w:rsidRDefault="003F352B" w:rsidP="003F352B">
      <w:pPr>
        <w:pStyle w:val="2"/>
        <w:spacing w:before="156" w:after="312"/>
      </w:pPr>
      <w:r>
        <w:rPr>
          <w:rFonts w:hint="eastAsia"/>
        </w:rPr>
        <w:t xml:space="preserve">Example: </w:t>
      </w:r>
      <w:r>
        <w:t>Choosing Committees.</w:t>
      </w:r>
    </w:p>
    <w:p w:rsidR="003F352B" w:rsidRDefault="003F352B" w:rsidP="003F352B">
      <w:pPr>
        <w:spacing w:before="156" w:after="312"/>
      </w:pPr>
      <w:r>
        <w:rPr>
          <w:rFonts w:hint="eastAsia"/>
        </w:rPr>
        <w:t xml:space="preserve">Suppose there are </w:t>
      </w:r>
      <w:r>
        <w:t xml:space="preserve">20 members of an organization are to be divided into </w:t>
      </w:r>
      <w:r w:rsidR="00684BBF">
        <w:t>3 committees A, B and C in such a way that each of A and B is to have 8 members and C is to have 4 members. We shall determine the number of ways in which members can be assigned to these committees. Notice that each of the 20 members gets assigned to one and only one committee.</w:t>
      </w:r>
    </w:p>
    <w:p w:rsidR="00684BBF" w:rsidRDefault="00684BBF" w:rsidP="003F352B">
      <w:pPr>
        <w:spacing w:before="156" w:after="312"/>
      </w:pPr>
      <w:r w:rsidRPr="008A0C0F">
        <w:rPr>
          <w:rFonts w:ascii="Calibri" w:hAnsi="Calibri" w:cs="Calibri"/>
          <w:color w:val="00B050"/>
        </w:rPr>
        <w:t>A</w:t>
      </w:r>
      <w:r w:rsidR="00961D89" w:rsidRPr="008A0C0F">
        <w:rPr>
          <w:rFonts w:ascii="Calibri" w:hAnsi="Calibri" w:cs="Calibri"/>
          <w:color w:val="00B050"/>
        </w:rPr>
        <w:t>NSWER</w:t>
      </w:r>
      <w:r w:rsidR="00961D89">
        <w:tab/>
      </w:r>
      <w:r>
        <w:t>One way to think of the assignments is to form committee A first by choosing 8 members, and then split the remaining 12 members into committee B and C.</w:t>
      </w:r>
      <w:r w:rsidR="004D7E70">
        <w:t xml:space="preserve"> Each of these operation is a combination problem.</w:t>
      </w:r>
    </w:p>
    <w:p w:rsidR="00A84748" w:rsidRPr="00A84748" w:rsidRDefault="00DF1EBD" w:rsidP="003F352B">
      <w:pPr>
        <w:spacing w:before="156" w:after="312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20-8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eqArr>
                    </m:e>
                  </m:d>
                </m:e>
              </m:eqArr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20!</m:t>
                  </m:r>
                </m:num>
                <m:den>
                  <m:r>
                    <w:rPr>
                      <w:rFonts w:ascii="Cambria Math" w:hAnsi="Cambria Math"/>
                    </w:rPr>
                    <m:t>8!12!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12!</m:t>
                  </m:r>
                </m:num>
                <m:den>
                  <m:r>
                    <w:rPr>
                      <w:rFonts w:ascii="Cambria Math" w:hAnsi="Cambria Math"/>
                    </w:rPr>
                    <m:t>8!4!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20!</m:t>
                  </m:r>
                </m:num>
                <m:den>
                  <m:r>
                    <w:rPr>
                      <w:rFonts w:ascii="Cambria Math" w:hAnsi="Cambria Math"/>
                    </w:rPr>
                    <m:t>8!8!4!</m:t>
                  </m:r>
                </m:den>
              </m:f>
            </m:e>
          </m:eqArr>
        </m:oMath>
      </m:oMathPara>
    </w:p>
    <w:p w:rsidR="00D4660C" w:rsidRDefault="00A84748" w:rsidP="003F352B">
      <w:pPr>
        <w:spacing w:before="156" w:after="312"/>
      </w:pPr>
      <w:r>
        <w:rPr>
          <w:rFonts w:hint="eastAsia"/>
        </w:rPr>
        <w:t xml:space="preserve">Note that </w:t>
      </w:r>
      <w:r>
        <w:t xml:space="preserve">how the 12! that appears in the denominator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20!</m:t>
                </m:r>
              </m:e>
              <m:e>
                <m:r>
                  <w:rPr>
                    <w:rFonts w:ascii="Cambria Math" w:hAnsi="Cambria Math"/>
                  </w:rPr>
                  <m:t>8!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divides out with the 12! that appears in the numerator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12!</m:t>
                </m:r>
              </m:e>
              <m:e>
                <m:r>
                  <w:rPr>
                    <w:rFonts w:ascii="Cambria Math" w:hAnsi="Cambria Math"/>
                  </w:rPr>
                  <m:t>8!</m:t>
                </m:r>
              </m:e>
            </m:eqArr>
          </m:e>
        </m:d>
      </m:oMath>
      <w:r>
        <w:rPr>
          <w:rFonts w:hint="eastAsia"/>
        </w:rPr>
        <w:t>.</w:t>
      </w:r>
    </w:p>
    <w:p w:rsidR="00A84748" w:rsidRDefault="0055410C" w:rsidP="0055410C">
      <w:pPr>
        <w:pStyle w:val="2"/>
        <w:spacing w:before="156" w:after="312"/>
      </w:pPr>
      <w:r>
        <w:t>Generalize of the example</w:t>
      </w:r>
    </w:p>
    <w:p w:rsidR="007D0B7D" w:rsidRDefault="0055410C" w:rsidP="0055410C">
      <w:pPr>
        <w:spacing w:before="156" w:after="312"/>
      </w:pPr>
      <w:r>
        <w:rPr>
          <w:rFonts w:hint="eastAsia"/>
        </w:rPr>
        <w:t xml:space="preserve">Suppose that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distinct </w:t>
      </w:r>
      <w:r>
        <w:t xml:space="preserve">elements are to be divided into 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k&gt;=2</m:t>
            </m:r>
          </m:e>
        </m:d>
      </m:oMath>
      <w:r>
        <w:t xml:space="preserve"> different groups in such a way that: </w:t>
      </w:r>
    </w:p>
    <w:p w:rsidR="007D0B7D" w:rsidRPr="007D0B7D" w:rsidRDefault="0055410C" w:rsidP="007D0B7D">
      <w:pPr>
        <w:pStyle w:val="Emphasize"/>
        <w:spacing w:before="156" w:after="312"/>
        <w:ind w:left="240" w:right="240"/>
      </w:pPr>
      <w:r w:rsidRPr="007D0B7D">
        <w:t xml:space="preserve">for </w:t>
      </w:r>
      <m:oMath>
        <m:r>
          <w:rPr>
            <w:rFonts w:ascii="Cambria Math" w:hAnsi="Cambria Math"/>
          </w:rPr>
          <m:t>j=1..k</m:t>
        </m:r>
      </m:oMath>
      <w:r w:rsidRPr="007D0B7D">
        <w:t xml:space="preserve">, the </w:t>
      </w:r>
      <m:oMath>
        <m:r>
          <w:rPr>
            <w:rFonts w:ascii="Cambria Math" w:hAnsi="Cambria Math"/>
          </w:rPr>
          <m:t>j</m:t>
        </m:r>
      </m:oMath>
      <w:r w:rsidRPr="007D0B7D">
        <w:t xml:space="preserve">th group contains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D0B7D">
        <w:t xml:space="preserve"> elements,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 w:rsidRPr="007D0B7D">
        <w:t xml:space="preserve">. </w:t>
      </w:r>
    </w:p>
    <w:p w:rsidR="0055410C" w:rsidRDefault="0055410C" w:rsidP="0055410C">
      <w:pPr>
        <w:spacing w:before="156" w:after="312"/>
      </w:pPr>
      <w:r>
        <w:t xml:space="preserve">It is desired to determine the number of different ways in which </w:t>
      </w:r>
      <m:oMath>
        <m:r>
          <w:rPr>
            <w:rFonts w:ascii="Cambria Math" w:hAnsi="Cambria Math"/>
          </w:rPr>
          <m:t>n</m:t>
        </m:r>
      </m:oMath>
      <w:r>
        <w:t xml:space="preserve"> elements can be divided into </w:t>
      </w:r>
      <m:oMath>
        <m:r>
          <w:rPr>
            <w:rFonts w:ascii="Cambria Math" w:hAnsi="Cambria Math"/>
          </w:rPr>
          <m:t>k</m:t>
        </m:r>
      </m:oMath>
      <w:r>
        <w:t xml:space="preserve"> groups.</w:t>
      </w:r>
    </w:p>
    <w:p w:rsidR="0032043E" w:rsidRDefault="00343909" w:rsidP="0055410C">
      <w:pPr>
        <w:spacing w:before="156" w:after="312"/>
      </w:pPr>
      <w:r>
        <w:rPr>
          <w:rFonts w:hint="eastAsia"/>
        </w:rPr>
        <w:t>The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elements in the first group can be selected from the n available elements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347F05">
        <w:rPr>
          <w:rFonts w:hint="eastAsia"/>
        </w:rPr>
        <w:t xml:space="preserve"> different ways,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347F05">
        <w:rPr>
          <w:rFonts w:hint="eastAsia"/>
        </w:rPr>
        <w:t xml:space="preserve"> elements in the second group can be selected from the remaining 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47F05">
        <w:rPr>
          <w:rFonts w:hint="eastAsia"/>
        </w:rPr>
        <w:t xml:space="preserve"> e</w:t>
      </w:r>
      <w:r w:rsidR="00347F05">
        <w:t xml:space="preserve">lements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="00822B2C">
        <w:rPr>
          <w:rFonts w:hint="eastAsia"/>
        </w:rPr>
        <w:t xml:space="preserve"> different ways, and etc.</w:t>
      </w:r>
      <w:r w:rsidR="0032043E">
        <w:rPr>
          <w:rFonts w:hint="eastAsia"/>
        </w:rPr>
        <w:t xml:space="preserve"> </w:t>
      </w:r>
      <w:r w:rsidR="0032043E">
        <w:t xml:space="preserve">Hence “the total number of different ways of selecting the elements for the first </w:t>
      </w:r>
      <m:oMath>
        <m:r>
          <w:rPr>
            <w:rFonts w:ascii="Cambria Math" w:hAnsi="Cambria Math"/>
          </w:rPr>
          <m:t>k-1</m:t>
        </m:r>
      </m:oMath>
      <w:r w:rsidR="0032043E">
        <w:t xml:space="preserve"> groups” is</w:t>
      </w:r>
    </w:p>
    <w:p w:rsidR="0032043E" w:rsidRPr="0032043E" w:rsidRDefault="00DF1EBD" w:rsidP="0055410C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DB2057" w:rsidRDefault="00126095" w:rsidP="0055410C">
      <w:pPr>
        <w:spacing w:before="156" w:after="312"/>
      </w:pPr>
      <w:r>
        <w:rPr>
          <w:rFonts w:hint="eastAsia"/>
        </w:rPr>
        <w:t xml:space="preserve">Note that </w:t>
      </w:r>
      <w:r w:rsidR="002F2A3E">
        <w:t>after selecting the elements for the first k-1 groups, the elements for the kth group is automatically selected.</w:t>
      </w:r>
      <w:r w:rsidR="008866E1">
        <w:t xml:space="preserve"> Thus the total number of ways is </w:t>
      </w:r>
    </w:p>
    <w:p w:rsidR="0032043E" w:rsidRDefault="00DF1EBD" w:rsidP="0055410C">
      <w:pPr>
        <w:spacing w:before="156" w:after="312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866E1" w:rsidRDefault="00066043" w:rsidP="00DB2057">
      <w:pPr>
        <w:pStyle w:val="2"/>
        <w:spacing w:before="156" w:after="312"/>
      </w:pPr>
      <w:r>
        <w:t>Multinomial Coefficients</w:t>
      </w:r>
      <w:r w:rsidR="00A11516">
        <w:t xml:space="preserve"> &amp; Multinomial Theorem</w:t>
      </w:r>
    </w:p>
    <w:p w:rsidR="00571B43" w:rsidRPr="009B5D0A" w:rsidRDefault="009B5D0A" w:rsidP="00571B43">
      <w:pPr>
        <w:spacing w:before="156" w:after="312"/>
        <w:rPr>
          <w:rFonts w:ascii="Calibri" w:hAnsi="Calibri" w:cs="Calibri"/>
          <w:b/>
          <w:color w:val="00B050"/>
        </w:rPr>
      </w:pPr>
      <w:r w:rsidRPr="009B5D0A">
        <w:rPr>
          <w:rFonts w:ascii="Calibri" w:hAnsi="Calibri" w:cs="Calibri"/>
          <w:b/>
          <w:color w:val="00B050"/>
        </w:rPr>
        <w:t>DEFINITION</w:t>
      </w:r>
      <w:r w:rsidRPr="009B5D0A">
        <w:rPr>
          <w:rFonts w:ascii="Calibri" w:hAnsi="Calibri" w:cs="Calibri"/>
          <w:b/>
          <w:color w:val="00B050"/>
        </w:rPr>
        <w:tab/>
      </w:r>
      <w:r w:rsidR="00571B43" w:rsidRPr="009B5D0A">
        <w:rPr>
          <w:rFonts w:ascii="Calibri" w:hAnsi="Calibri" w:cs="Calibri"/>
          <w:b/>
          <w:color w:val="00B050"/>
        </w:rPr>
        <w:t>Multinomial coefficients:</w:t>
      </w:r>
    </w:p>
    <w:p w:rsidR="00066043" w:rsidRPr="00A11516" w:rsidRDefault="00DF1EBD" w:rsidP="00066043">
      <w:pPr>
        <w:spacing w:before="156" w:after="312"/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11516" w:rsidRPr="009B5D0A" w:rsidRDefault="009B5D0A" w:rsidP="00066043">
      <w:pPr>
        <w:spacing w:before="156" w:after="312"/>
        <w:rPr>
          <w:rFonts w:ascii="Calibri" w:hAnsi="Calibri" w:cs="Calibri"/>
          <w:b/>
          <w:color w:val="00B050"/>
        </w:rPr>
      </w:pPr>
      <w:r w:rsidRPr="009B5D0A">
        <w:rPr>
          <w:rFonts w:ascii="Calibri" w:hAnsi="Calibri" w:cs="Calibri"/>
          <w:b/>
          <w:color w:val="00B050"/>
        </w:rPr>
        <w:t>DEFINITION</w:t>
      </w:r>
      <w:r w:rsidRPr="009B5D0A">
        <w:rPr>
          <w:rFonts w:ascii="Calibri" w:hAnsi="Calibri" w:cs="Calibri"/>
          <w:b/>
          <w:color w:val="00B050"/>
        </w:rPr>
        <w:tab/>
      </w:r>
      <w:r w:rsidR="00A57E99" w:rsidRPr="009B5D0A">
        <w:rPr>
          <w:rFonts w:ascii="Calibri" w:hAnsi="Calibri" w:cs="Calibri"/>
          <w:b/>
          <w:color w:val="00B050"/>
        </w:rPr>
        <w:t>Multinomial theorem:</w:t>
      </w:r>
    </w:p>
    <w:p w:rsidR="00A57E99" w:rsidRPr="005850B7" w:rsidRDefault="00DF1EBD" w:rsidP="00066043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eqAr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:rsidR="005850B7" w:rsidRDefault="005850B7" w:rsidP="00066043">
      <w:pPr>
        <w:spacing w:before="156" w:after="312"/>
      </w:pPr>
      <w:r>
        <w:rPr>
          <w:rFonts w:hint="eastAsia"/>
        </w:rPr>
        <w:t xml:space="preserve">where the </w:t>
      </w:r>
      <w:r>
        <w:t xml:space="preserve">summation extends over all possible combinations of nonnegative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>
        <w:rPr>
          <w:rFonts w:hint="eastAsia"/>
        </w:rPr>
        <w:t>.</w:t>
      </w:r>
    </w:p>
    <w:p w:rsidR="005850B7" w:rsidRPr="00066043" w:rsidRDefault="005850B7" w:rsidP="00066043">
      <w:pPr>
        <w:spacing w:before="156" w:after="312"/>
      </w:pPr>
    </w:p>
    <w:p w:rsidR="00317FE6" w:rsidRDefault="00923D3D" w:rsidP="00317FE6">
      <w:pPr>
        <w:pStyle w:val="1"/>
        <w:spacing w:before="156" w:after="312"/>
      </w:pPr>
      <w:r>
        <w:lastRenderedPageBreak/>
        <w:t>Multinomial Distribution</w:t>
      </w:r>
    </w:p>
    <w:p w:rsidR="009B5DB1" w:rsidRPr="009B5DB1" w:rsidRDefault="003340AE" w:rsidP="003340AE">
      <w:pPr>
        <w:pStyle w:val="2"/>
        <w:spacing w:before="156" w:after="312"/>
      </w:pPr>
      <w:r>
        <w:rPr>
          <w:rFonts w:hint="eastAsia"/>
        </w:rPr>
        <w:t>Model</w:t>
      </w:r>
      <w:r>
        <w:t xml:space="preserve"> &amp; derivation</w:t>
      </w:r>
    </w:p>
    <w:p w:rsidR="00317FE6" w:rsidRDefault="00317FE6" w:rsidP="00317FE6">
      <w:pPr>
        <w:spacing w:before="156" w:after="312"/>
      </w:pPr>
      <w:r>
        <w:rPr>
          <w:rFonts w:hint="eastAsia"/>
        </w:rPr>
        <w:t>Suppose:</w:t>
      </w:r>
    </w:p>
    <w:p w:rsidR="00317FE6" w:rsidRDefault="00317FE6" w:rsidP="00317FE6">
      <w:pPr>
        <w:pStyle w:val="a4"/>
        <w:numPr>
          <w:ilvl w:val="0"/>
          <w:numId w:val="6"/>
        </w:numPr>
        <w:spacing w:before="156" w:after="312"/>
      </w:pPr>
      <w:r>
        <w:rPr>
          <w:rFonts w:hint="eastAsia"/>
        </w:rPr>
        <w:t>A population(</w:t>
      </w:r>
      <w:r>
        <w:rPr>
          <w:rFonts w:hint="eastAsia"/>
        </w:rPr>
        <w:t>总体</w:t>
      </w:r>
      <w:r>
        <w:rPr>
          <w:rFonts w:hint="eastAsia"/>
        </w:rPr>
        <w:t>)</w:t>
      </w:r>
      <w:r>
        <w:t xml:space="preserve"> contains </w:t>
      </w:r>
      <m:oMath>
        <m:r>
          <w:rPr>
            <w:rFonts w:ascii="Cambria Math" w:hAnsi="Cambria Math"/>
          </w:rPr>
          <m:t>k (k≥2)</m:t>
        </m:r>
      </m:oMath>
      <w:r w:rsidR="005C5C45">
        <w:rPr>
          <w:rFonts w:hint="eastAsia"/>
        </w:rPr>
        <w:t xml:space="preserve"> </w:t>
      </w:r>
      <w:r w:rsidR="005C5C45">
        <w:t>different types of items.</w:t>
      </w:r>
    </w:p>
    <w:p w:rsidR="005C5C45" w:rsidRDefault="00A4389F" w:rsidP="00317FE6">
      <w:pPr>
        <w:pStyle w:val="a4"/>
        <w:numPr>
          <w:ilvl w:val="0"/>
          <w:numId w:val="6"/>
        </w:numPr>
        <w:spacing w:before="156" w:after="312"/>
      </w:pPr>
      <w:r>
        <w:rPr>
          <w:rFonts w:hint="eastAsia"/>
        </w:rPr>
        <w:t xml:space="preserve">The proportion </w:t>
      </w:r>
      <w:r>
        <w:t xml:space="preserve">of the items in the population that are of type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where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for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k</m:t>
            </m:r>
          </m:e>
        </m:d>
      </m:oMath>
      <w:r>
        <w:rPr>
          <w:rFonts w:hint="eastAsia"/>
        </w:rPr>
        <w:t xml:space="preserve"> ,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.</w:t>
      </w:r>
    </w:p>
    <w:p w:rsidR="00A4389F" w:rsidRDefault="00A4389F" w:rsidP="00317FE6">
      <w:pPr>
        <w:pStyle w:val="a4"/>
        <w:numPr>
          <w:ilvl w:val="0"/>
          <w:numId w:val="6"/>
        </w:numPr>
        <w:spacing w:before="156" w:after="312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items are selected at random from the population, with replacement</w:t>
      </w:r>
      <w:r>
        <w:rPr>
          <w:rFonts w:hint="eastAsia"/>
        </w:rPr>
        <w:t>(</w:t>
      </w:r>
      <w:r>
        <w:rPr>
          <w:rFonts w:hint="eastAsia"/>
        </w:rPr>
        <w:t>有放回</w:t>
      </w:r>
      <w:r>
        <w:rPr>
          <w:rFonts w:hint="eastAsia"/>
        </w:rPr>
        <w:t>).</w:t>
      </w:r>
    </w:p>
    <w:p w:rsidR="00A4389F" w:rsidRDefault="00DB408B" w:rsidP="00DB408B">
      <w:pPr>
        <w:spacing w:before="156" w:after="312"/>
      </w:pPr>
      <w:r>
        <w:rPr>
          <w:rFonts w:hint="eastAsia"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9194D">
        <w:rPr>
          <w:rFonts w:hint="eastAsia"/>
        </w:rPr>
        <w:t xml:space="preserve"> </w:t>
      </w:r>
      <w:r w:rsidR="0039194D">
        <w:t xml:space="preserve">denote the vector of the probabilities of each type.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9194D">
        <w:rPr>
          <w:rFonts w:hint="eastAsia"/>
        </w:rPr>
        <w:t xml:space="preserve"> denote the </w:t>
      </w:r>
      <w:r w:rsidR="0039194D">
        <w:t xml:space="preserve">number of selected items that are of type </w:t>
      </w:r>
      <m:oMath>
        <m:r>
          <w:rPr>
            <w:rFonts w:ascii="Cambria Math" w:hAnsi="Cambria Math"/>
          </w:rPr>
          <m:t>i</m:t>
        </m:r>
      </m:oMath>
      <w:r w:rsidR="0039194D">
        <w:rPr>
          <w:rFonts w:hint="eastAsia"/>
        </w:rPr>
        <w:t xml:space="preserve">. </w:t>
      </w:r>
    </w:p>
    <w:p w:rsidR="0039194D" w:rsidRDefault="0039194D" w:rsidP="00DB408B">
      <w:pPr>
        <w:spacing w:before="156" w:after="312"/>
      </w:pPr>
      <w:r>
        <w:t xml:space="preserve">Because the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items are selected </w:t>
      </w:r>
      <w:r>
        <w:t xml:space="preserve">at random with replacement, the selections will be </w:t>
      </w:r>
      <w:r w:rsidRPr="005850B7">
        <w:rPr>
          <w:b/>
        </w:rPr>
        <w:t>independent</w:t>
      </w:r>
      <w:r>
        <w:t xml:space="preserve"> of each other. Hence, the probability that “the first selection is of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the second </w:t>
      </w:r>
      <w:r>
        <w:t>selection</w:t>
      </w:r>
      <w:r>
        <w:rPr>
          <w:rFonts w:hint="eastAsia"/>
        </w:rPr>
        <w:t xml:space="preserve"> </w:t>
      </w:r>
      <w:r>
        <w:t xml:space="preserve">is of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…, and the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th selection is of type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” is simply</w:t>
      </w:r>
    </w:p>
    <w:p w:rsidR="0039194D" w:rsidRPr="0039194D" w:rsidRDefault="0039194D" w:rsidP="00DB408B">
      <w:pPr>
        <w:spacing w:before="156" w:after="312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39194D" w:rsidRDefault="00B45159" w:rsidP="00DB408B">
      <w:pPr>
        <w:spacing w:before="156" w:after="312"/>
      </w:pPr>
      <w:r>
        <w:rPr>
          <w:rFonts w:hint="eastAsia"/>
        </w:rPr>
        <w:t xml:space="preserve">Suppose such sequence consists of </w:t>
      </w:r>
      <w:r>
        <w:t xml:space="preserve">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items of </w:t>
      </w:r>
      <w:r>
        <w:t xml:space="preserve">type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items of type 2, </w:t>
      </w:r>
      <w:r>
        <w:t xml:space="preserve">and so on. Then, </w:t>
      </w:r>
    </w:p>
    <w:p w:rsidR="00B45159" w:rsidRPr="009B5DB1" w:rsidRDefault="00B45159" w:rsidP="00DB408B">
      <w:pPr>
        <w:spacing w:before="156" w:after="312"/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:rsidR="009B5DB1" w:rsidRDefault="009B5DB1" w:rsidP="00DB408B">
      <w:pPr>
        <w:spacing w:before="156" w:after="312"/>
      </w:pPr>
      <w:r>
        <w:rPr>
          <w:rFonts w:hint="eastAsia"/>
        </w:rPr>
        <w:t xml:space="preserve">It follows that </w:t>
      </w:r>
      <m:oMath>
        <m:r>
          <w:rPr>
            <w:rFonts w:ascii="Cambria Math" w:hAnsi="Cambria Math"/>
          </w:rPr>
          <m:t>A≔</m:t>
        </m:r>
      </m:oMath>
      <w:r>
        <w:t xml:space="preserve">“obtaining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items of </w:t>
      </w:r>
      <w:r>
        <w:t xml:space="preserve">type </w:t>
      </w:r>
      <m:oMath>
        <m:r>
          <w:rPr>
            <w:rFonts w:ascii="Cambria Math" w:hAnsi="Cambria Math"/>
          </w:rPr>
          <m:t xml:space="preserve">i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t xml:space="preserve">” has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</m:oMath>
      <w:r>
        <w:t xml:space="preserve"> ways. Thus the probability of event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</w:t>
      </w:r>
    </w:p>
    <w:p w:rsidR="009B5DB1" w:rsidRPr="00305120" w:rsidRDefault="00DF1EBD" w:rsidP="00DB408B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eqAr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:rsidR="00305120" w:rsidRDefault="00305120" w:rsidP="00305120">
      <w:pPr>
        <w:pStyle w:val="2"/>
        <w:spacing w:before="156" w:after="312"/>
      </w:pPr>
      <w:r>
        <w:rPr>
          <w:rFonts w:hint="eastAsia"/>
        </w:rPr>
        <w:lastRenderedPageBreak/>
        <w:t>Notation</w:t>
      </w:r>
    </w:p>
    <w:p w:rsidR="00305120" w:rsidRDefault="00305120" w:rsidP="00305120">
      <w:pPr>
        <w:spacing w:before="156" w:after="312"/>
      </w:pPr>
      <w:r>
        <w:rPr>
          <w:rFonts w:hint="eastAsia"/>
        </w:rP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denote the random </w:t>
      </w:r>
      <w:r>
        <w:t>vector of counts</w:t>
      </w:r>
      <w:r w:rsidR="00561F79">
        <w:t xml:space="preserve"> for types</w:t>
      </w:r>
      <w:r>
        <w:t xml:space="preserve">, </w:t>
      </w:r>
      <w:r w:rsidR="00816D6C">
        <w:br/>
        <w:t>l</w:t>
      </w:r>
      <w:r w:rsidR="00816D6C">
        <w:rPr>
          <w:rFonts w:hint="eastAsia"/>
        </w:rPr>
        <w:t xml:space="preserve">et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816D6C">
        <w:rPr>
          <w:rFonts w:hint="eastAsia"/>
        </w:rPr>
        <w:t xml:space="preserve"> </w:t>
      </w:r>
      <w:r w:rsidR="00816D6C">
        <w:t xml:space="preserve">denote the vector of the probabilities of each type, </w:t>
      </w:r>
      <w:r w:rsidR="00816D6C">
        <w:br/>
      </w:r>
      <w:r>
        <w:t xml:space="preserve">and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A6346">
        <w:rPr>
          <w:rFonts w:hint="eastAsia"/>
        </w:rPr>
        <w:t xml:space="preserve"> denote a </w:t>
      </w:r>
      <w:r w:rsidR="007A6346">
        <w:t>possible value for that vector.</w:t>
      </w:r>
      <w:r w:rsidR="00816D6C">
        <w:t xml:space="preserve"> </w:t>
      </w:r>
      <w:r w:rsidR="00816D6C">
        <w:br/>
        <w:t xml:space="preserve">Finally,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 xml:space="preserve">n, 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 w:rsidR="00816D6C">
        <w:rPr>
          <w:rFonts w:hint="eastAsia"/>
        </w:rPr>
        <w:t xml:space="preserve"> denote </w:t>
      </w:r>
      <w:r w:rsidR="00816D6C">
        <w:t xml:space="preserve">the joint p.f of </w:t>
      </w:r>
      <m:oMath>
        <m:r>
          <w:rPr>
            <w:rFonts w:ascii="Cambria Math" w:hAnsi="Cambria Math"/>
          </w:rPr>
          <m:t>X</m:t>
        </m:r>
      </m:oMath>
      <w:r w:rsidR="00816D6C">
        <w:rPr>
          <w:rFonts w:hint="eastAsia"/>
        </w:rPr>
        <w:t>.</w:t>
      </w:r>
      <w:r w:rsidR="00816D6C">
        <w:t xml:space="preserve"> Then</w:t>
      </w:r>
    </w:p>
    <w:p w:rsidR="00816D6C" w:rsidRPr="00644335" w:rsidRDefault="00DF1EBD" w:rsidP="00D1575C">
      <w:pPr>
        <w:pStyle w:val="Emphasize"/>
        <w:spacing w:before="156" w:after="312"/>
        <w:ind w:left="240" w:right="24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&amp;=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&amp;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 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&amp;      </m:t>
                      </m:r>
                      <m:r>
                        <m:rPr>
                          <m:nor/>
                        </m:rPr>
                        <m:t>where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&amp;0&amp;</m:t>
                      </m:r>
                      <m:r>
                        <m:rPr>
                          <m:nor/>
                        </m:rPr>
                        <m:t>otherwise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</m:t>
                  </m:r>
                </m:e>
              </m:d>
            </m:e>
          </m:eqArr>
        </m:oMath>
      </m:oMathPara>
    </w:p>
    <w:p w:rsidR="00644335" w:rsidRDefault="00D1575C" w:rsidP="00D1575C">
      <w:pPr>
        <w:pStyle w:val="2"/>
        <w:spacing w:before="156" w:after="312"/>
      </w:pPr>
      <w:r>
        <w:t>Relation with Binomial Distributions</w:t>
      </w:r>
    </w:p>
    <w:p w:rsidR="00D1575C" w:rsidRPr="000B26F5" w:rsidRDefault="000B26F5" w:rsidP="00D1575C">
      <w:pPr>
        <w:spacing w:before="156" w:after="312"/>
        <w:rPr>
          <w:rFonts w:ascii="Calibri" w:hAnsi="Calibri" w:cs="Calibri"/>
          <w:b/>
          <w:color w:val="00B050"/>
        </w:rPr>
      </w:pPr>
      <w:r>
        <w:rPr>
          <w:rFonts w:ascii="Calibri" w:hAnsi="Calibri" w:cs="Calibri"/>
          <w:b/>
          <w:color w:val="00B050"/>
        </w:rPr>
        <w:t>COROLLARY</w:t>
      </w:r>
      <w:r>
        <w:rPr>
          <w:rFonts w:ascii="Calibri" w:hAnsi="Calibri" w:cs="Calibri"/>
          <w:b/>
          <w:color w:val="00B050"/>
        </w:rPr>
        <w:tab/>
      </w:r>
      <w:r w:rsidR="005456B7">
        <w:rPr>
          <w:rFonts w:ascii="Calibri" w:hAnsi="Calibri" w:cs="Calibri"/>
          <w:b/>
          <w:color w:val="00B050"/>
        </w:rPr>
        <w:tab/>
      </w:r>
      <w:r w:rsidR="00340DEB" w:rsidRPr="000B26F5">
        <w:rPr>
          <w:rFonts w:ascii="Calibri" w:hAnsi="Calibri" w:cs="Calibri"/>
          <w:b/>
          <w:color w:val="00B050"/>
        </w:rPr>
        <w:t>Marginal Distribution of MD</w:t>
      </w:r>
    </w:p>
    <w:p w:rsidR="00340DEB" w:rsidRDefault="00340DEB" w:rsidP="00D1575C">
      <w:pPr>
        <w:spacing w:before="156" w:after="312"/>
      </w:pPr>
      <w:r>
        <w:t xml:space="preserve">Suppose that random vector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has </w:t>
      </w:r>
      <w:r>
        <w:t xml:space="preserve">the multinomial distribution with parameters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.</w:t>
      </w:r>
      <w:r>
        <w:t xml:space="preserve"> The marginal distribution of each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is the </w:t>
      </w:r>
      <w:r>
        <w:t xml:space="preserve">binomial distribution with parameters 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:rsidR="00340DEB" w:rsidRPr="000B26F5" w:rsidRDefault="00340DEB" w:rsidP="00D1575C">
      <w:pPr>
        <w:spacing w:before="156" w:after="312"/>
        <w:rPr>
          <w:rFonts w:ascii="Calibri" w:hAnsi="Calibri" w:cs="Calibri"/>
          <w:b/>
          <w:color w:val="00B050"/>
        </w:rPr>
      </w:pPr>
      <w:r w:rsidRPr="000B26F5">
        <w:rPr>
          <w:rFonts w:ascii="Calibri" w:hAnsi="Calibri" w:cs="Calibri"/>
          <w:b/>
          <w:color w:val="00B050"/>
        </w:rPr>
        <w:t>C</w:t>
      </w:r>
      <w:r w:rsidR="000B26F5" w:rsidRPr="000B26F5">
        <w:rPr>
          <w:rFonts w:ascii="Calibri" w:hAnsi="Calibri" w:cs="Calibri"/>
          <w:b/>
          <w:color w:val="00B050"/>
        </w:rPr>
        <w:t>OROLLARY</w:t>
      </w:r>
      <w:r w:rsidRPr="000B26F5">
        <w:rPr>
          <w:rFonts w:ascii="Calibri" w:hAnsi="Calibri" w:cs="Calibri"/>
          <w:b/>
          <w:color w:val="00B050"/>
        </w:rPr>
        <w:t xml:space="preserve"> </w:t>
      </w:r>
      <w:r w:rsidR="005456B7">
        <w:rPr>
          <w:rFonts w:ascii="Calibri" w:hAnsi="Calibri" w:cs="Calibri"/>
          <w:b/>
          <w:color w:val="00B050"/>
        </w:rPr>
        <w:tab/>
      </w:r>
      <w:r w:rsidRPr="000B26F5">
        <w:rPr>
          <w:rFonts w:ascii="Calibri" w:hAnsi="Calibri" w:cs="Calibri"/>
          <w:b/>
          <w:color w:val="00B050"/>
        </w:rPr>
        <w:t xml:space="preserve">Marginal Distribution of </w:t>
      </w:r>
      <w:r w:rsidR="00DC0958" w:rsidRPr="000B26F5">
        <w:rPr>
          <w:rFonts w:ascii="Calibri" w:hAnsi="Calibri" w:cs="Calibri"/>
          <w:b/>
          <w:color w:val="00B050"/>
        </w:rPr>
        <w:t xml:space="preserve">the partial </w:t>
      </w:r>
      <w:r w:rsidRPr="000B26F5">
        <w:rPr>
          <w:rFonts w:ascii="Calibri" w:hAnsi="Calibri" w:cs="Calibri"/>
          <w:b/>
          <w:color w:val="00B050"/>
        </w:rPr>
        <w:t xml:space="preserve">sum </w:t>
      </w:r>
      <w:r w:rsidR="00DC0958" w:rsidRPr="000B26F5">
        <w:rPr>
          <w:rFonts w:ascii="Calibri" w:hAnsi="Calibri" w:cs="Calibri"/>
          <w:b/>
          <w:color w:val="00B050"/>
        </w:rPr>
        <w:t>of</w:t>
      </w:r>
      <w:r w:rsidRPr="000B26F5">
        <w:rPr>
          <w:rFonts w:ascii="Calibri" w:hAnsi="Calibri" w:cs="Calibri"/>
          <w:b/>
          <w:color w:val="00B050"/>
        </w:rPr>
        <w:t xml:space="preserve"> coordinates</w:t>
      </w:r>
    </w:p>
    <w:p w:rsidR="00340DEB" w:rsidRDefault="00340DEB" w:rsidP="00340DEB">
      <w:pPr>
        <w:spacing w:before="156" w:after="312"/>
      </w:pPr>
      <w:r>
        <w:t>The marginal distribution of the sum of some of the coordinates of a multinomial vector has a binomial distribution.</w:t>
      </w:r>
    </w:p>
    <w:p w:rsidR="00097896" w:rsidRPr="000B26F5" w:rsidRDefault="00097896" w:rsidP="00340DEB">
      <w:pPr>
        <w:spacing w:before="156" w:after="312"/>
        <w:rPr>
          <w:rFonts w:ascii="Calibri" w:hAnsi="Calibri" w:cs="Calibri"/>
          <w:b/>
          <w:color w:val="00B050"/>
        </w:rPr>
      </w:pPr>
      <w:r w:rsidRPr="000B26F5">
        <w:rPr>
          <w:rFonts w:ascii="Calibri" w:hAnsi="Calibri" w:cs="Calibri"/>
          <w:b/>
          <w:color w:val="00B050"/>
        </w:rPr>
        <w:t>T</w:t>
      </w:r>
      <w:r w:rsidR="000B26F5">
        <w:rPr>
          <w:rFonts w:ascii="Calibri" w:hAnsi="Calibri" w:cs="Calibri"/>
          <w:b/>
          <w:color w:val="00B050"/>
        </w:rPr>
        <w:t>HEOREM</w:t>
      </w:r>
      <w:r w:rsidR="000B26F5">
        <w:rPr>
          <w:rFonts w:ascii="Calibri" w:hAnsi="Calibri" w:cs="Calibri"/>
          <w:b/>
          <w:color w:val="00B050"/>
        </w:rPr>
        <w:tab/>
      </w:r>
      <w:r w:rsidR="005456B7">
        <w:rPr>
          <w:rFonts w:ascii="Calibri" w:hAnsi="Calibri" w:cs="Calibri"/>
          <w:b/>
          <w:color w:val="00B050"/>
        </w:rPr>
        <w:tab/>
      </w:r>
      <w:r w:rsidRPr="000B26F5">
        <w:rPr>
          <w:rFonts w:ascii="Calibri" w:hAnsi="Calibri" w:cs="Calibri"/>
          <w:b/>
          <w:color w:val="00B050"/>
        </w:rPr>
        <w:t>Means, Variances and Covariances</w:t>
      </w:r>
    </w:p>
    <w:p w:rsidR="00C90307" w:rsidRPr="00097896" w:rsidRDefault="00DF1EBD" w:rsidP="00C90307">
      <w:pPr>
        <w:spacing w:before="156" w:after="312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&amp;=n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&amp;=n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&amp;=-n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eqArr>
        </m:oMath>
      </m:oMathPara>
    </w:p>
    <w:p w:rsidR="00097896" w:rsidRDefault="00BB64D3" w:rsidP="00340DEB">
      <w:pPr>
        <w:spacing w:before="156" w:after="312"/>
      </w:pPr>
      <w:r>
        <w:rPr>
          <w:rFonts w:ascii="Calibri" w:hAnsi="Calibri" w:cs="Calibri"/>
          <w:color w:val="00B050"/>
        </w:rPr>
        <w:t>PROOF</w:t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 w:rsidR="00DC0958">
        <w:t>From the marginal distribution of MD, the first two formula is obvious.</w:t>
      </w:r>
    </w:p>
    <w:p w:rsidR="00097896" w:rsidRDefault="00DC0958" w:rsidP="00340DEB">
      <w:pPr>
        <w:spacing w:before="156" w:after="312"/>
      </w:pPr>
      <w:r>
        <w:rPr>
          <w:rFonts w:hint="eastAsia"/>
        </w:rPr>
        <w:t xml:space="preserve">From the marginal distribution of </w:t>
      </w:r>
      <w:r w:rsidR="00250CD7">
        <w:t xml:space="preserve">the partial sum of the coordinates,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50CD7">
        <w:rPr>
          <w:rFonts w:hint="eastAsia"/>
        </w:rPr>
        <w:t xml:space="preserve"> </w:t>
      </w:r>
      <w:r w:rsidR="00250CD7">
        <w:t xml:space="preserve">has the binomial distribution with parameters </w:t>
      </w:r>
      <m:oMath>
        <m:r>
          <w:rPr>
            <w:rFonts w:ascii="Cambria Math" w:hAnsi="Cambria Math"/>
          </w:rPr>
          <m:t>n</m:t>
        </m:r>
      </m:oMath>
      <w:r w:rsidR="00250CD7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50CD7">
        <w:rPr>
          <w:rFonts w:hint="eastAsia"/>
        </w:rPr>
        <w:t>.</w:t>
      </w:r>
      <w:r w:rsidR="00250CD7">
        <w:t xml:space="preserve"> Hence, </w:t>
      </w:r>
    </w:p>
    <w:p w:rsidR="00250CD7" w:rsidRPr="00250CD7" w:rsidRDefault="00250CD7" w:rsidP="00340DEB">
      <w:pPr>
        <w:spacing w:before="156" w:after="312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250CD7" w:rsidRDefault="00250CD7" w:rsidP="00340DEB">
      <w:pPr>
        <w:spacing w:before="156" w:after="312"/>
      </w:pPr>
      <w:r>
        <w:rPr>
          <w:rFonts w:hint="eastAsia"/>
        </w:rPr>
        <w:t xml:space="preserve">According to the theorem of </w:t>
      </w:r>
      <w:r w:rsidRPr="00250CD7">
        <w:rPr>
          <w:b/>
        </w:rPr>
        <w:t>“the variance of the sum of random variables”</w:t>
      </w:r>
      <w:r>
        <w:t xml:space="preserve"> (Morris. DeGroot. Probability and Statistics, 4</w:t>
      </w:r>
      <w:r w:rsidRPr="00250CD7">
        <w:rPr>
          <w:vertAlign w:val="superscript"/>
        </w:rPr>
        <w:t>th</w:t>
      </w:r>
      <w:r>
        <w:t xml:space="preserve"> edition. Theorem 4.6.6), </w:t>
      </w:r>
    </w:p>
    <w:p w:rsidR="00250CD7" w:rsidRPr="00E317EA" w:rsidRDefault="00250CD7" w:rsidP="00340DEB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E317EA" w:rsidRPr="00D1575C" w:rsidRDefault="00E317EA" w:rsidP="00340DEB">
      <w:pPr>
        <w:spacing w:before="156" w:after="312"/>
      </w:pPr>
      <w:r>
        <w:rPr>
          <w:rFonts w:hint="eastAsia"/>
        </w:rPr>
        <w:t xml:space="preserve">Thus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can be solved.</w:t>
      </w:r>
    </w:p>
    <w:sectPr w:rsidR="00E317EA" w:rsidRPr="00D157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EBD" w:rsidRDefault="00DF1EBD" w:rsidP="00961D89">
      <w:pPr>
        <w:spacing w:before="120" w:after="240"/>
      </w:pPr>
      <w:r>
        <w:separator/>
      </w:r>
    </w:p>
  </w:endnote>
  <w:endnote w:type="continuationSeparator" w:id="0">
    <w:p w:rsidR="00DF1EBD" w:rsidRDefault="00DF1EBD" w:rsidP="00961D89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89" w:rsidRDefault="00961D89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89" w:rsidRDefault="00961D89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89" w:rsidRDefault="00961D89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EBD" w:rsidRDefault="00DF1EBD" w:rsidP="00961D89">
      <w:pPr>
        <w:spacing w:before="120" w:after="240"/>
      </w:pPr>
      <w:r>
        <w:separator/>
      </w:r>
    </w:p>
  </w:footnote>
  <w:footnote w:type="continuationSeparator" w:id="0">
    <w:p w:rsidR="00DF1EBD" w:rsidRDefault="00DF1EBD" w:rsidP="00961D89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89" w:rsidRDefault="00961D89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89" w:rsidRDefault="00961D89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D89" w:rsidRDefault="00961D89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69"/>
    <w:rsid w:val="000205F7"/>
    <w:rsid w:val="00044FBA"/>
    <w:rsid w:val="00066043"/>
    <w:rsid w:val="00097896"/>
    <w:rsid w:val="000A3B32"/>
    <w:rsid w:val="000B26F5"/>
    <w:rsid w:val="000D7524"/>
    <w:rsid w:val="00106A20"/>
    <w:rsid w:val="00106CBE"/>
    <w:rsid w:val="00107FF7"/>
    <w:rsid w:val="00126095"/>
    <w:rsid w:val="00134C7C"/>
    <w:rsid w:val="00184765"/>
    <w:rsid w:val="0022507F"/>
    <w:rsid w:val="0022776A"/>
    <w:rsid w:val="00250CD7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C03BF"/>
    <w:rsid w:val="004D7E70"/>
    <w:rsid w:val="004E392A"/>
    <w:rsid w:val="004E5F76"/>
    <w:rsid w:val="004F20FA"/>
    <w:rsid w:val="004F5D5F"/>
    <w:rsid w:val="00502F1B"/>
    <w:rsid w:val="0052637C"/>
    <w:rsid w:val="00540F8C"/>
    <w:rsid w:val="005456B7"/>
    <w:rsid w:val="0055410C"/>
    <w:rsid w:val="00561F79"/>
    <w:rsid w:val="00571B43"/>
    <w:rsid w:val="005850B7"/>
    <w:rsid w:val="005A6E2C"/>
    <w:rsid w:val="005C5C45"/>
    <w:rsid w:val="005D066F"/>
    <w:rsid w:val="00600473"/>
    <w:rsid w:val="00613392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A0C0F"/>
    <w:rsid w:val="008E1074"/>
    <w:rsid w:val="008E2F54"/>
    <w:rsid w:val="008F322C"/>
    <w:rsid w:val="00923D3D"/>
    <w:rsid w:val="009513F0"/>
    <w:rsid w:val="00961D89"/>
    <w:rsid w:val="00980CD3"/>
    <w:rsid w:val="009825D9"/>
    <w:rsid w:val="00985885"/>
    <w:rsid w:val="009B5D0A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71C7A"/>
    <w:rsid w:val="00B76C80"/>
    <w:rsid w:val="00B93D1F"/>
    <w:rsid w:val="00BB64D3"/>
    <w:rsid w:val="00BC5C70"/>
    <w:rsid w:val="00BE698C"/>
    <w:rsid w:val="00C15A69"/>
    <w:rsid w:val="00C34982"/>
    <w:rsid w:val="00C519F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DF1EBD"/>
    <w:rsid w:val="00E063B6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0372D"/>
  <w15:chartTrackingRefBased/>
  <w15:docId w15:val="{B652E149-387D-4A33-89B5-987FA01E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96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61D89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6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61D8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52F231-1AD8-4815-B28D-D949C0B7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252</TotalTime>
  <Pages>5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2017-06-14T02:49:00Z</dcterms:created>
  <dcterms:modified xsi:type="dcterms:W3CDTF">2017-06-26T03:11:00Z</dcterms:modified>
</cp:coreProperties>
</file>