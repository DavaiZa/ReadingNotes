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7EA" w:rsidRDefault="004A0AAF" w:rsidP="004A0AAF">
      <w:pPr>
        <w:pStyle w:val="1"/>
        <w:numPr>
          <w:ilvl w:val="0"/>
          <w:numId w:val="7"/>
        </w:numPr>
        <w:spacing w:before="156" w:after="312"/>
      </w:pPr>
      <w:r>
        <w:t>Definition</w:t>
      </w:r>
    </w:p>
    <w:p w:rsidR="004A0AAF" w:rsidRDefault="004A0AAF" w:rsidP="004A0AAF">
      <w:pPr>
        <w:spacing w:before="156" w:after="312"/>
      </w:pPr>
      <w:r>
        <w:rPr>
          <w:rFonts w:hint="eastAsia"/>
        </w:rPr>
        <w:t>Let the rv</w:t>
      </w:r>
      <w:r>
        <w:t xml:space="preserve">’s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form </w:t>
      </w:r>
      <w:r>
        <w:t xml:space="preserve">a random sample from a discrete or a continuous distribution whose p.f. or p.d.f. is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d>
      </m:oMath>
      <w:r>
        <w:t>.</w:t>
      </w:r>
    </w:p>
    <w:p w:rsidR="00CA7F8F" w:rsidRDefault="004A0AAF" w:rsidP="004A0AAF">
      <w:pPr>
        <w:spacing w:before="156" w:after="312"/>
        <w:rPr>
          <w:rFonts w:hint="eastAsia"/>
        </w:rPr>
      </w:pPr>
      <w:r>
        <w:t xml:space="preserve">For every observed vector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in </w:t>
      </w:r>
      <w:r>
        <w:t>the sample, the value of the</w:t>
      </w:r>
      <w:r w:rsidRPr="00B105B3">
        <w:rPr>
          <w:b/>
        </w:rPr>
        <w:t xml:space="preserve"> joint </w:t>
      </w:r>
      <w:r>
        <w:t xml:space="preserve">p.f. or the joint p.d.f. is denoted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d>
      </m:oMath>
      <w:r>
        <w:rPr>
          <w:rFonts w:hint="eastAsia"/>
        </w:rPr>
        <w:t>.</w:t>
      </w:r>
      <w:r w:rsidR="00CA7F8F">
        <w:t xml:space="preserve"> Note that random variables from a random sample is considered to be independent. </w:t>
      </w:r>
      <w:proofErr w:type="gramStart"/>
      <w:r w:rsidR="00CA7F8F">
        <w:t>Thus</w:t>
      </w:r>
      <w:proofErr w:type="gramEnd"/>
      <w:r w:rsidR="00CA7F8F">
        <w:rPr>
          <w:rFonts w:hint="eastAsia"/>
        </w:rPr>
        <w:t xml:space="preserve"> we have</w:t>
      </w:r>
    </w:p>
    <w:p w:rsidR="00CA7F8F" w:rsidRPr="00CA7F8F" w:rsidRDefault="00CA7F8F" w:rsidP="004A0AAF">
      <w:pPr>
        <w:spacing w:before="156" w:after="31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</m:oMath>
      </m:oMathPara>
    </w:p>
    <w:p w:rsidR="00CA7F8F" w:rsidRDefault="00CA7F8F" w:rsidP="00525DF7">
      <w:pPr>
        <w:spacing w:before="156" w:after="312"/>
        <w:rPr>
          <w:rFonts w:hint="eastAsia"/>
        </w:rPr>
      </w:pPr>
      <w:r>
        <w:rPr>
          <w:rFonts w:hint="eastAsia"/>
        </w:rPr>
        <w:t xml:space="preserve">To simplify optimization works, we yield the </w:t>
      </w:r>
      <w:r w:rsidRPr="002C2C09">
        <w:rPr>
          <w:rFonts w:hint="eastAsia"/>
          <w:b/>
          <w:color w:val="0070C0"/>
        </w:rPr>
        <w:t>log-like</w:t>
      </w:r>
      <w:r w:rsidRPr="002C2C09">
        <w:rPr>
          <w:b/>
          <w:color w:val="0070C0"/>
        </w:rPr>
        <w:t>lihood function</w:t>
      </w:r>
      <w:r w:rsidR="00525DF7" w:rsidRPr="00525DF7">
        <w:t>,</w:t>
      </w:r>
      <w:r w:rsidR="00525DF7">
        <w:t xml:space="preserve"> which is also called cross-entropy </w:t>
      </w:r>
    </w:p>
    <w:p w:rsidR="00CA7F8F" w:rsidRDefault="00CA7F8F" w:rsidP="002C2C09">
      <w:pPr>
        <w:pStyle w:val="Emphasize"/>
        <w:spacing w:before="156" w:after="312"/>
        <w:ind w:left="240" w:right="240"/>
        <w:rPr>
          <w:rFonts w:hint="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</m:func>
            </m:e>
          </m:nary>
        </m:oMath>
      </m:oMathPara>
    </w:p>
    <w:p w:rsidR="004D10B0" w:rsidRDefault="002C2C09" w:rsidP="00525EB8">
      <w:pPr>
        <w:spacing w:before="156" w:after="312"/>
        <w:rPr>
          <w:rFonts w:hint="eastAsia"/>
        </w:rPr>
      </w:pPr>
      <w:r>
        <w:rPr>
          <w:rFonts w:hint="eastAsia"/>
        </w:rPr>
        <w:t xml:space="preserve">Our </w:t>
      </w:r>
      <w:r>
        <w:t>optimization</w:t>
      </w:r>
      <w:r>
        <w:rPr>
          <w:rFonts w:hint="eastAsia"/>
        </w:rPr>
        <w:t xml:space="preserve"> goal is</w:t>
      </w:r>
    </w:p>
    <w:p w:rsidR="002C2C09" w:rsidRPr="000E236D" w:rsidRDefault="002C2C09" w:rsidP="002C2C09">
      <w:pPr>
        <w:pStyle w:val="Emphasize"/>
        <w:spacing w:before="156" w:after="312"/>
        <w:ind w:left="240" w:right="24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:rsidR="000E236D" w:rsidRDefault="000E236D" w:rsidP="000E236D">
      <w:pPr>
        <w:spacing w:before="156" w:after="312"/>
      </w:pPr>
      <w:r>
        <w:rPr>
          <w:rFonts w:hint="eastAsia"/>
        </w:rPr>
        <w:t>借用</w:t>
      </w:r>
      <w:proofErr w:type="gramStart"/>
      <w:r>
        <w:rPr>
          <w:rFonts w:hint="eastAsia"/>
        </w:rPr>
        <w:t>某博客</w:t>
      </w:r>
      <w:proofErr w:type="gramEnd"/>
      <w:r>
        <w:rPr>
          <w:rFonts w:hint="eastAsia"/>
        </w:rPr>
        <w:t>中的一句话。对于一个模型已定、样本已有、参数未知的模型（这就是</w:t>
      </w:r>
      <w:r>
        <w:rPr>
          <w:rFonts w:hint="eastAsia"/>
        </w:rPr>
        <w:t>statistical</w:t>
      </w:r>
      <w:r>
        <w:t xml:space="preserve"> </w:t>
      </w:r>
      <w:r>
        <w:rPr>
          <w:rFonts w:hint="eastAsia"/>
        </w:rPr>
        <w:t>learning</w:t>
      </w:r>
      <w:r>
        <w:rPr>
          <w:rFonts w:hint="eastAsia"/>
        </w:rPr>
        <w:t>）</w:t>
      </w:r>
      <w:r w:rsidR="002705BA">
        <w:rPr>
          <w:rFonts w:hint="eastAsia"/>
        </w:rPr>
        <w:t>，</w:t>
      </w:r>
      <w:r>
        <w:rPr>
          <w:rFonts w:hint="eastAsia"/>
        </w:rPr>
        <w:t>MLE</w:t>
      </w:r>
      <w:r>
        <w:rPr>
          <w:rFonts w:hint="eastAsia"/>
        </w:rPr>
        <w:t>就是找出一组参数</w:t>
      </w:r>
      <w:r w:rsidR="005F309D">
        <w:rPr>
          <w:rFonts w:hint="eastAsia"/>
        </w:rPr>
        <w:t>，使得模型产生出样本的概率最大。</w:t>
      </w:r>
    </w:p>
    <w:p w:rsidR="006A222F" w:rsidRDefault="006A222F" w:rsidP="006A222F">
      <w:pPr>
        <w:pStyle w:val="1"/>
        <w:numPr>
          <w:ilvl w:val="0"/>
          <w:numId w:val="7"/>
        </w:numPr>
        <w:spacing w:before="156" w:after="312"/>
      </w:pPr>
      <w:r>
        <w:rPr>
          <w:rFonts w:hint="eastAsia"/>
        </w:rPr>
        <w:lastRenderedPageBreak/>
        <w:t>Examples</w:t>
      </w:r>
    </w:p>
    <w:p w:rsidR="006A222F" w:rsidRPr="006A222F" w:rsidRDefault="006A222F" w:rsidP="006A222F">
      <w:pPr>
        <w:spacing w:before="156" w:after="312"/>
        <w:rPr>
          <w:rFonts w:hint="eastAsia"/>
        </w:rPr>
      </w:pPr>
      <w:r>
        <w:rPr>
          <w:rFonts w:hint="eastAsia"/>
        </w:rPr>
        <w:t>有待补充</w:t>
      </w:r>
      <w:bookmarkStart w:id="0" w:name="_GoBack"/>
      <w:bookmarkEnd w:id="0"/>
    </w:p>
    <w:sectPr w:rsidR="006A222F" w:rsidRPr="006A2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9091C"/>
    <w:multiLevelType w:val="multilevel"/>
    <w:tmpl w:val="536A9B5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02E5D74"/>
    <w:multiLevelType w:val="hybridMultilevel"/>
    <w:tmpl w:val="E3724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5809DE"/>
    <w:multiLevelType w:val="hybridMultilevel"/>
    <w:tmpl w:val="61F6A4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00C3DAB"/>
    <w:multiLevelType w:val="hybridMultilevel"/>
    <w:tmpl w:val="106693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6595504D"/>
    <w:multiLevelType w:val="hybridMultilevel"/>
    <w:tmpl w:val="A0CAE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B315DE1"/>
    <w:multiLevelType w:val="hybridMultilevel"/>
    <w:tmpl w:val="5E80B320"/>
    <w:lvl w:ilvl="0" w:tplc="B6CAE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FD5AEF"/>
    <w:multiLevelType w:val="multilevel"/>
    <w:tmpl w:val="8DEAB9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042"/>
    <w:rsid w:val="000205F7"/>
    <w:rsid w:val="00044FBA"/>
    <w:rsid w:val="0005429C"/>
    <w:rsid w:val="00066043"/>
    <w:rsid w:val="00097896"/>
    <w:rsid w:val="000A3B32"/>
    <w:rsid w:val="000D7524"/>
    <w:rsid w:val="000E236D"/>
    <w:rsid w:val="00106A20"/>
    <w:rsid w:val="00106CBE"/>
    <w:rsid w:val="00107FF7"/>
    <w:rsid w:val="00126095"/>
    <w:rsid w:val="00134C7C"/>
    <w:rsid w:val="00184765"/>
    <w:rsid w:val="0022507F"/>
    <w:rsid w:val="0022776A"/>
    <w:rsid w:val="00250CD7"/>
    <w:rsid w:val="002705BA"/>
    <w:rsid w:val="002822E3"/>
    <w:rsid w:val="002A33B5"/>
    <w:rsid w:val="002B2965"/>
    <w:rsid w:val="002B5BC2"/>
    <w:rsid w:val="002C2C09"/>
    <w:rsid w:val="002C47D6"/>
    <w:rsid w:val="002D4042"/>
    <w:rsid w:val="002D487C"/>
    <w:rsid w:val="002D6FCB"/>
    <w:rsid w:val="002F2A3E"/>
    <w:rsid w:val="00305120"/>
    <w:rsid w:val="00317FE6"/>
    <w:rsid w:val="0032043E"/>
    <w:rsid w:val="00327521"/>
    <w:rsid w:val="003340AE"/>
    <w:rsid w:val="003348F8"/>
    <w:rsid w:val="00336276"/>
    <w:rsid w:val="00340DEB"/>
    <w:rsid w:val="00343909"/>
    <w:rsid w:val="00347F05"/>
    <w:rsid w:val="003749AA"/>
    <w:rsid w:val="00384C1E"/>
    <w:rsid w:val="0039194D"/>
    <w:rsid w:val="003D2E3F"/>
    <w:rsid w:val="003D6627"/>
    <w:rsid w:val="003F1190"/>
    <w:rsid w:val="003F352B"/>
    <w:rsid w:val="00432FC0"/>
    <w:rsid w:val="004A0AAF"/>
    <w:rsid w:val="004C03BF"/>
    <w:rsid w:val="004D10B0"/>
    <w:rsid w:val="004D7E70"/>
    <w:rsid w:val="004E5F76"/>
    <w:rsid w:val="004F20FA"/>
    <w:rsid w:val="004F5D5F"/>
    <w:rsid w:val="00502F1B"/>
    <w:rsid w:val="00525DF7"/>
    <w:rsid w:val="00525EB8"/>
    <w:rsid w:val="0052637C"/>
    <w:rsid w:val="00540F8C"/>
    <w:rsid w:val="0055410C"/>
    <w:rsid w:val="00561F79"/>
    <w:rsid w:val="00571B43"/>
    <w:rsid w:val="005850B7"/>
    <w:rsid w:val="005A6E2C"/>
    <w:rsid w:val="005C5C45"/>
    <w:rsid w:val="005D066F"/>
    <w:rsid w:val="005F309D"/>
    <w:rsid w:val="00600473"/>
    <w:rsid w:val="00613392"/>
    <w:rsid w:val="00644335"/>
    <w:rsid w:val="006600A1"/>
    <w:rsid w:val="0067176B"/>
    <w:rsid w:val="00673E15"/>
    <w:rsid w:val="00684BBF"/>
    <w:rsid w:val="006A222F"/>
    <w:rsid w:val="006C174F"/>
    <w:rsid w:val="006D2D42"/>
    <w:rsid w:val="006F7969"/>
    <w:rsid w:val="00705E85"/>
    <w:rsid w:val="00790FEA"/>
    <w:rsid w:val="007A6346"/>
    <w:rsid w:val="007C2FE3"/>
    <w:rsid w:val="007D0B7D"/>
    <w:rsid w:val="00816D6C"/>
    <w:rsid w:val="00822B2C"/>
    <w:rsid w:val="0084630C"/>
    <w:rsid w:val="0086574F"/>
    <w:rsid w:val="008669FF"/>
    <w:rsid w:val="008851DB"/>
    <w:rsid w:val="008866E1"/>
    <w:rsid w:val="0089515F"/>
    <w:rsid w:val="00897E23"/>
    <w:rsid w:val="008E1074"/>
    <w:rsid w:val="008E2F54"/>
    <w:rsid w:val="008F322C"/>
    <w:rsid w:val="00923D3D"/>
    <w:rsid w:val="009513F0"/>
    <w:rsid w:val="00980CD3"/>
    <w:rsid w:val="009825D9"/>
    <w:rsid w:val="00985885"/>
    <w:rsid w:val="009B5DB1"/>
    <w:rsid w:val="009C45F2"/>
    <w:rsid w:val="00A11516"/>
    <w:rsid w:val="00A3416D"/>
    <w:rsid w:val="00A4389F"/>
    <w:rsid w:val="00A50469"/>
    <w:rsid w:val="00A57E99"/>
    <w:rsid w:val="00A63CD9"/>
    <w:rsid w:val="00A84748"/>
    <w:rsid w:val="00AE65B6"/>
    <w:rsid w:val="00B105B3"/>
    <w:rsid w:val="00B45159"/>
    <w:rsid w:val="00B50D94"/>
    <w:rsid w:val="00B71C7A"/>
    <w:rsid w:val="00B76C80"/>
    <w:rsid w:val="00B93D1F"/>
    <w:rsid w:val="00BC5C70"/>
    <w:rsid w:val="00BE698C"/>
    <w:rsid w:val="00C15A69"/>
    <w:rsid w:val="00C252C6"/>
    <w:rsid w:val="00C34982"/>
    <w:rsid w:val="00C519FD"/>
    <w:rsid w:val="00C60A1D"/>
    <w:rsid w:val="00C90307"/>
    <w:rsid w:val="00CA481B"/>
    <w:rsid w:val="00CA7F8F"/>
    <w:rsid w:val="00CB17D1"/>
    <w:rsid w:val="00CC594D"/>
    <w:rsid w:val="00CC5A26"/>
    <w:rsid w:val="00CC6DD0"/>
    <w:rsid w:val="00CF4D43"/>
    <w:rsid w:val="00D0744F"/>
    <w:rsid w:val="00D1575C"/>
    <w:rsid w:val="00D4660C"/>
    <w:rsid w:val="00D92816"/>
    <w:rsid w:val="00DB1B7E"/>
    <w:rsid w:val="00DB2057"/>
    <w:rsid w:val="00DB408B"/>
    <w:rsid w:val="00DC01ED"/>
    <w:rsid w:val="00DC0958"/>
    <w:rsid w:val="00DC3016"/>
    <w:rsid w:val="00E063B6"/>
    <w:rsid w:val="00E317EA"/>
    <w:rsid w:val="00E84AB4"/>
    <w:rsid w:val="00EB2A30"/>
    <w:rsid w:val="00EB62B5"/>
    <w:rsid w:val="00F15187"/>
    <w:rsid w:val="00F576AB"/>
    <w:rsid w:val="00F80931"/>
    <w:rsid w:val="00F92AA5"/>
    <w:rsid w:val="00FA6798"/>
    <w:rsid w:val="00FE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A087"/>
  <w15:chartTrackingRefBased/>
  <w15:docId w15:val="{16CB7014-851B-4436-8844-FC1C6227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17FE6"/>
    <w:pPr>
      <w:widowControl w:val="0"/>
      <w:spacing w:beforeLines="50" w:before="50" w:afterLines="100" w:after="1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00473"/>
    <w:pPr>
      <w:keepNext/>
      <w:keepLines/>
      <w:pageBreakBefore/>
      <w:spacing w:line="578" w:lineRule="auto"/>
      <w:jc w:val="center"/>
      <w:outlineLvl w:val="0"/>
    </w:pPr>
    <w:rPr>
      <w:rFonts w:ascii="等线" w:eastAsia="等线" w:hAnsi="等线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0473"/>
    <w:pPr>
      <w:keepNext/>
      <w:keepLines/>
      <w:spacing w:line="415" w:lineRule="auto"/>
      <w:outlineLvl w:val="1"/>
    </w:pPr>
    <w:rPr>
      <w:rFonts w:asciiTheme="minorHAnsi" w:eastAsiaTheme="minorEastAsia" w:hAnsiTheme="min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FBA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0473"/>
    <w:rPr>
      <w:rFonts w:ascii="等线" w:eastAsia="等线" w:hAnsi="等线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0473"/>
    <w:rPr>
      <w:rFonts w:cstheme="majorBidi"/>
      <w:bCs/>
      <w:sz w:val="32"/>
      <w:szCs w:val="32"/>
    </w:rPr>
  </w:style>
  <w:style w:type="paragraph" w:styleId="a3">
    <w:name w:val="Bibliography"/>
    <w:basedOn w:val="a"/>
    <w:next w:val="a"/>
    <w:uiPriority w:val="37"/>
    <w:unhideWhenUsed/>
    <w:rsid w:val="002D487C"/>
  </w:style>
  <w:style w:type="paragraph" w:styleId="a4">
    <w:name w:val="List Paragraph"/>
    <w:basedOn w:val="a"/>
    <w:uiPriority w:val="34"/>
    <w:qFormat/>
    <w:rsid w:val="00044FBA"/>
    <w:pPr>
      <w:ind w:firstLine="420"/>
    </w:pPr>
  </w:style>
  <w:style w:type="character" w:customStyle="1" w:styleId="30">
    <w:name w:val="标题 3 字符"/>
    <w:basedOn w:val="a0"/>
    <w:link w:val="3"/>
    <w:uiPriority w:val="9"/>
    <w:semiHidden/>
    <w:rsid w:val="00044FBA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92AA5"/>
    <w:pPr>
      <w:jc w:val="center"/>
    </w:pPr>
    <w:rPr>
      <w:rFonts w:ascii="Calibri" w:eastAsia="楷体" w:hAnsi="Calibri" w:cstheme="majorBidi"/>
      <w:szCs w:val="20"/>
    </w:rPr>
  </w:style>
  <w:style w:type="paragraph" w:styleId="a6">
    <w:name w:val="No Spacing"/>
    <w:uiPriority w:val="1"/>
    <w:qFormat/>
    <w:rsid w:val="00C519FD"/>
    <w:pPr>
      <w:widowControl w:val="0"/>
      <w:spacing w:beforeLines="50" w:afterLines="50"/>
      <w:ind w:firstLineChars="200" w:firstLine="200"/>
      <w:jc w:val="both"/>
    </w:pPr>
    <w:rPr>
      <w:sz w:val="24"/>
    </w:rPr>
  </w:style>
  <w:style w:type="paragraph" w:customStyle="1" w:styleId="a7">
    <w:name w:val="参考文献"/>
    <w:basedOn w:val="a"/>
    <w:link w:val="a8"/>
    <w:qFormat/>
    <w:rsid w:val="00317FE6"/>
    <w:pPr>
      <w:keepNext/>
      <w:widowControl/>
      <w:topLinePunct/>
      <w:spacing w:beforeLines="0" w:before="100" w:beforeAutospacing="1" w:afterLines="0" w:afterAutospacing="1"/>
      <w:jc w:val="left"/>
    </w:pPr>
    <w:rPr>
      <w:rFonts w:ascii="Cambria" w:hAnsi="Cambria"/>
      <w:noProof/>
    </w:rPr>
  </w:style>
  <w:style w:type="character" w:customStyle="1" w:styleId="a8">
    <w:name w:val="参考文献 字符"/>
    <w:basedOn w:val="a0"/>
    <w:link w:val="a7"/>
    <w:rsid w:val="00317FE6"/>
    <w:rPr>
      <w:rFonts w:ascii="Cambria" w:eastAsia="宋体" w:hAnsi="Cambria"/>
      <w:noProof/>
      <w:sz w:val="24"/>
    </w:rPr>
  </w:style>
  <w:style w:type="character" w:styleId="a9">
    <w:name w:val="Placeholder Text"/>
    <w:basedOn w:val="a0"/>
    <w:uiPriority w:val="99"/>
    <w:semiHidden/>
    <w:rsid w:val="005C5C45"/>
    <w:rPr>
      <w:color w:val="808080"/>
    </w:rPr>
  </w:style>
  <w:style w:type="paragraph" w:customStyle="1" w:styleId="Emphasize">
    <w:name w:val="Emphasize"/>
    <w:basedOn w:val="a"/>
    <w:link w:val="Emphasize0"/>
    <w:qFormat/>
    <w:rsid w:val="006D2D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EED6"/>
      <w:ind w:leftChars="100" w:left="100" w:rightChars="100" w:right="100"/>
      <w:mirrorIndents/>
    </w:pPr>
  </w:style>
  <w:style w:type="character" w:customStyle="1" w:styleId="Emphasize0">
    <w:name w:val="Emphasize 字符"/>
    <w:basedOn w:val="a0"/>
    <w:link w:val="Emphasize"/>
    <w:rsid w:val="006D2D42"/>
    <w:rPr>
      <w:rFonts w:ascii="Times New Roman" w:eastAsia="宋体" w:hAnsi="Times New Roman"/>
      <w:sz w:val="24"/>
      <w:shd w:val="clear" w:color="auto" w:fill="F7EED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ReadingNotes\&#25991;&#26723;&#26684;&#2433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34E52E0-1FBE-4B9E-8254-ABDB7C058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文档格式模板.dotx</Template>
  <TotalTime>29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2017-06-27T07:46:00Z</dcterms:created>
  <dcterms:modified xsi:type="dcterms:W3CDTF">2017-06-27T08:24:00Z</dcterms:modified>
</cp:coreProperties>
</file>