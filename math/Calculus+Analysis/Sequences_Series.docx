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F97" w:rsidRDefault="00FA7F97" w:rsidP="00340DEB">
      <w:pPr>
        <w:spacing w:before="156" w:after="312"/>
      </w:pPr>
      <w:r>
        <w:t xml:space="preserve">A </w:t>
      </w:r>
      <w:r w:rsidRPr="0015644B">
        <w:rPr>
          <w:rFonts w:ascii="Segoe UI" w:hAnsi="Segoe UI" w:cs="Segoe UI"/>
          <w:color w:val="0070C0"/>
        </w:rPr>
        <w:t>sequence</w:t>
      </w:r>
      <w:r w:rsidRPr="0015644B">
        <w:rPr>
          <w:color w:val="0070C0"/>
        </w:rPr>
        <w:t xml:space="preserve"> </w:t>
      </w:r>
      <w:r>
        <w:t>is a discrete-input analog-output function.</w:t>
      </w:r>
    </w:p>
    <w:p w:rsidR="00C72797" w:rsidRDefault="00FB391A" w:rsidP="00340DEB">
      <w:pPr>
        <w:spacing w:before="156" w:after="312"/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 w:rsidRPr="00FB391A">
        <w:rPr>
          <w:rFonts w:ascii="Segoe UI" w:hAnsi="Segoe UI" w:cs="Segoe UI"/>
          <w:color w:val="0070C0"/>
        </w:rPr>
        <w:t>limit of a sequence</w:t>
      </w:r>
      <w:r>
        <w:t xml:space="preserve">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BD5579">
        <w:rPr>
          <w:rFonts w:hint="eastAsia"/>
        </w:rPr>
        <w:t>.</w:t>
      </w:r>
    </w:p>
    <w:p w:rsidR="00BD5579" w:rsidRPr="00D1575C" w:rsidRDefault="00BD5579" w:rsidP="00340DEB">
      <w:pPr>
        <w:spacing w:before="156" w:after="312"/>
        <w:rPr>
          <w:rFonts w:hint="eastAsia"/>
        </w:rPr>
      </w:pPr>
      <w:bookmarkStart w:id="0" w:name="_GoBack"/>
      <w:bookmarkEnd w:id="0"/>
    </w:p>
    <w:sectPr w:rsidR="00BD5579" w:rsidRPr="00D1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方正兰亭宋">
    <w:panose1 w:val="02010600030101010101"/>
    <w:charset w:val="86"/>
    <w:family w:val="auto"/>
    <w:pitch w:val="variable"/>
    <w:sig w:usb0="A00002BF" w:usb1="38CF7CFA" w:usb2="00000016" w:usb3="00000000" w:csb0="0016019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B4"/>
    <w:rsid w:val="000205F7"/>
    <w:rsid w:val="00044FBA"/>
    <w:rsid w:val="0005429C"/>
    <w:rsid w:val="00066043"/>
    <w:rsid w:val="00097896"/>
    <w:rsid w:val="000A3B32"/>
    <w:rsid w:val="000D7524"/>
    <w:rsid w:val="00106A20"/>
    <w:rsid w:val="00106CBE"/>
    <w:rsid w:val="00107FF7"/>
    <w:rsid w:val="00126095"/>
    <w:rsid w:val="00134C7C"/>
    <w:rsid w:val="0015644B"/>
    <w:rsid w:val="00184765"/>
    <w:rsid w:val="0022507F"/>
    <w:rsid w:val="0022776A"/>
    <w:rsid w:val="00250CD7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623B4"/>
    <w:rsid w:val="00B71C7A"/>
    <w:rsid w:val="00B76C80"/>
    <w:rsid w:val="00B93D1F"/>
    <w:rsid w:val="00BC5C70"/>
    <w:rsid w:val="00BD5579"/>
    <w:rsid w:val="00BE698C"/>
    <w:rsid w:val="00C15A69"/>
    <w:rsid w:val="00C34982"/>
    <w:rsid w:val="00C519FD"/>
    <w:rsid w:val="00C60A1D"/>
    <w:rsid w:val="00C72797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A7F97"/>
    <w:rsid w:val="00FB391A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DA6D"/>
  <w15:chartTrackingRefBased/>
  <w15:docId w15:val="{9660431C-5C09-486F-A804-02E5BC18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3B4"/>
    <w:pPr>
      <w:widowControl w:val="0"/>
      <w:spacing w:beforeLines="50" w:before="50" w:afterLines="100" w:after="100"/>
      <w:jc w:val="both"/>
    </w:pPr>
    <w:rPr>
      <w:rFonts w:ascii="Century Schoolbook" w:eastAsia="方正兰亭宋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7169;&#26495;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BDD2E9-CFD9-4327-B601-990ED1EB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16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5</cp:revision>
  <dcterms:created xsi:type="dcterms:W3CDTF">2017-10-25T02:53:00Z</dcterms:created>
  <dcterms:modified xsi:type="dcterms:W3CDTF">2017-10-25T03:09:00Z</dcterms:modified>
</cp:coreProperties>
</file>